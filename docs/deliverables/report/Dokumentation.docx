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45CF2" w14:textId="68335EAD" w:rsidR="00E81978" w:rsidRPr="00A970D3" w:rsidRDefault="00000000">
      <w:pPr>
        <w:pStyle w:val="Title"/>
        <w:rPr>
          <w:lang w:val="de-CH"/>
        </w:rPr>
      </w:pPr>
      <w:sdt>
        <w:sdtPr>
          <w:rPr>
            <w:lang w:val="de-CH"/>
          </w:rPr>
          <w:alias w:val="Titre :"/>
          <w:tag w:val="Titre :"/>
          <w:id w:val="726351117"/>
          <w:placeholder>
            <w:docPart w:val="AEF00F03E59F4DF2864569A3D566B2C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970D3" w:rsidRPr="00A970D3">
            <w:rPr>
              <w:lang w:val="de-CH"/>
            </w:rPr>
            <w:t>Emotion Recognition</w:t>
          </w:r>
        </w:sdtContent>
      </w:sdt>
    </w:p>
    <w:p w14:paraId="1A7E6EA2" w14:textId="2817E211" w:rsidR="00B823AA" w:rsidRPr="00A970D3" w:rsidRDefault="00A970D3" w:rsidP="00B823AA">
      <w:pPr>
        <w:pStyle w:val="Titre2"/>
        <w:rPr>
          <w:lang w:val="de-CH"/>
        </w:rPr>
      </w:pPr>
      <w:r w:rsidRPr="00A970D3">
        <w:rPr>
          <w:lang w:val="de-CH"/>
        </w:rPr>
        <w:t>Pedro Mariani &amp; Jonas Bürge</w:t>
      </w:r>
    </w:p>
    <w:p w14:paraId="7F66F199" w14:textId="44FECC6C" w:rsidR="00E81978" w:rsidRDefault="00A970D3" w:rsidP="00B823AA">
      <w:pPr>
        <w:pStyle w:val="Titre2"/>
        <w:rPr>
          <w:lang w:val="de-CH"/>
        </w:rPr>
      </w:pPr>
      <w:r w:rsidRPr="00A970D3">
        <w:rPr>
          <w:lang w:val="de-CH"/>
        </w:rPr>
        <w:t>Hochsch</w:t>
      </w:r>
      <w:r>
        <w:rPr>
          <w:lang w:val="de-CH"/>
        </w:rPr>
        <w:t>ule Luzern</w:t>
      </w:r>
    </w:p>
    <w:p w14:paraId="41CCCDDE" w14:textId="77777777" w:rsidR="008751C1" w:rsidRDefault="008751C1" w:rsidP="00B823AA">
      <w:pPr>
        <w:pStyle w:val="Titre2"/>
        <w:rPr>
          <w:lang w:val="de-CH"/>
        </w:rPr>
      </w:pPr>
    </w:p>
    <w:p w14:paraId="21300277" w14:textId="38A16F9A" w:rsidR="008751C1" w:rsidRPr="00A970D3" w:rsidRDefault="008751C1" w:rsidP="00B823AA">
      <w:pPr>
        <w:pStyle w:val="Titre2"/>
        <w:rPr>
          <w:lang w:val="de-CH"/>
        </w:rPr>
      </w:pPr>
      <w:r>
        <w:rPr>
          <w:lang w:val="de-CH"/>
        </w:rPr>
        <w:t>DSPRO2</w:t>
      </w:r>
    </w:p>
    <w:p w14:paraId="2B4F75FE" w14:textId="3128F3C5" w:rsidR="00E81978" w:rsidRPr="0028553F" w:rsidRDefault="00E81978">
      <w:pPr>
        <w:pStyle w:val="Title"/>
      </w:pPr>
    </w:p>
    <w:p w14:paraId="226E4B0C" w14:textId="4A824AED" w:rsidR="00E81978" w:rsidRPr="0028553F" w:rsidRDefault="00E81978" w:rsidP="00B823AA">
      <w:pPr>
        <w:pStyle w:val="Titre2"/>
      </w:pPr>
    </w:p>
    <w:p w14:paraId="2791F339" w14:textId="4E20F13B" w:rsidR="00A970D3" w:rsidRPr="00A970D3" w:rsidRDefault="008751C1" w:rsidP="007656D6">
      <w:pPr>
        <w:pStyle w:val="Titredesection"/>
        <w:rPr>
          <w:lang w:val="en-US"/>
        </w:rPr>
      </w:pPr>
      <w:r>
        <w:lastRenderedPageBreak/>
        <w:t>Introduction</w:t>
      </w:r>
    </w:p>
    <w:p w14:paraId="252CA089" w14:textId="09AA2EAF" w:rsidR="00A970D3" w:rsidRPr="00A970D3" w:rsidRDefault="00EC5412" w:rsidP="00D83F61">
      <w:pPr>
        <w:pStyle w:val="NoSpacing"/>
        <w:jc w:val="both"/>
        <w:rPr>
          <w:lang w:val="en-US"/>
        </w:rPr>
      </w:pPr>
      <w:r w:rsidRPr="00EC5412">
        <w:rPr>
          <w:lang w:val="en-US"/>
        </w:rPr>
        <w:t xml:space="preserve">Emotions are an important part of the human species. Ever since we were born, we have been guided by our feelings. Even if we only feel them internally, we usually also show them externally. This helps our fellow human beings to understand what emotional state we are in without having to engage in a verbal exchange. However, it is not always easy to read the emotions of strangers from their facial expressions. </w:t>
      </w:r>
      <w:proofErr w:type="gramStart"/>
      <w:r w:rsidR="00D83F61" w:rsidRPr="00EC5412">
        <w:rPr>
          <w:lang w:val="en-US"/>
        </w:rPr>
        <w:t>So</w:t>
      </w:r>
      <w:proofErr w:type="gramEnd"/>
      <w:r w:rsidRPr="00EC5412">
        <w:rPr>
          <w:lang w:val="en-US"/>
        </w:rPr>
        <w:t xml:space="preserve"> our question is, can we train a neural network to recognize human emotions from facial expressions?</w:t>
      </w:r>
      <w:r w:rsidR="00D83F61">
        <w:rPr>
          <w:lang w:val="en-US"/>
        </w:rPr>
        <w:t xml:space="preserve"> </w:t>
      </w:r>
      <w:r w:rsidR="00D83F61" w:rsidRPr="00D83F61">
        <w:rPr>
          <w:lang w:val="en-US"/>
        </w:rPr>
        <w:t xml:space="preserve">Such a machine learning model would enable us to automatically record and process data on emotions. </w:t>
      </w:r>
      <w:r w:rsidR="00D83F61" w:rsidRPr="00D83F61">
        <w:rPr>
          <w:lang w:val="en-US"/>
        </w:rPr>
        <w:t>This</w:t>
      </w:r>
      <w:r w:rsidR="00D83F61" w:rsidRPr="00D83F61">
        <w:rPr>
          <w:lang w:val="en-US"/>
        </w:rPr>
        <w:t xml:space="preserve"> would allow us to analyze and improve advertising, films, series or any content that aims to trigger certain emotions in viewers using statistical data.</w:t>
      </w:r>
      <w:r w:rsidR="00F274C5">
        <w:rPr>
          <w:lang w:val="en-US"/>
        </w:rPr>
        <w:t xml:space="preserve"> </w:t>
      </w:r>
    </w:p>
    <w:p w14:paraId="0D6BB746" w14:textId="26455D76" w:rsidR="00A970D3" w:rsidRPr="00A970D3" w:rsidRDefault="00A970D3" w:rsidP="00F75F72">
      <w:pPr>
        <w:rPr>
          <w:lang w:val="en-US"/>
        </w:rPr>
      </w:pPr>
    </w:p>
    <w:p w14:paraId="3ECD3A51" w14:textId="196461B7" w:rsidR="00E81978" w:rsidRPr="00A970D3" w:rsidRDefault="00000000">
      <w:pPr>
        <w:pStyle w:val="Titredesection"/>
        <w:rPr>
          <w:lang w:val="en-US"/>
        </w:rPr>
      </w:pPr>
      <w:sdt>
        <w:sdtPr>
          <w:rPr>
            <w:lang w:val="en-US"/>
          </w:rPr>
          <w:alias w:val="Titre de la section :"/>
          <w:tag w:val="Titre de la section :"/>
          <w:id w:val="984196707"/>
          <w:placeholder>
            <w:docPart w:val="B8E6E07F840D4A04BA75F285FFA5269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970D3" w:rsidRPr="00A970D3">
            <w:rPr>
              <w:lang w:val="en-US"/>
            </w:rPr>
            <w:t>Emotion Recognition</w:t>
          </w:r>
        </w:sdtContent>
      </w:sdt>
    </w:p>
    <w:p w14:paraId="14548818" w14:textId="6FB75D81" w:rsidR="00A970D3" w:rsidRPr="00A970D3" w:rsidRDefault="00A970D3" w:rsidP="00CA0207">
      <w:pPr>
        <w:rPr>
          <w:lang w:val="en-US"/>
        </w:rPr>
      </w:pPr>
    </w:p>
    <w:p w14:paraId="62430440" w14:textId="603C5649" w:rsidR="00E81978" w:rsidRPr="00A970D3" w:rsidRDefault="00E81978">
      <w:pPr>
        <w:rPr>
          <w:lang w:val="en-US"/>
        </w:rPr>
      </w:pPr>
    </w:p>
    <w:p w14:paraId="74F44CD1" w14:textId="4456CF69" w:rsidR="00A970D3" w:rsidRPr="0028553F" w:rsidRDefault="00A970D3" w:rsidP="00BE7091">
      <w:pPr>
        <w:pStyle w:val="Heading1"/>
      </w:pPr>
      <w:r>
        <w:t>Introduction</w:t>
      </w:r>
    </w:p>
    <w:p w14:paraId="05A39A20" w14:textId="0F0B5717" w:rsidR="00E81978" w:rsidRPr="00A970D3" w:rsidRDefault="00A970D3" w:rsidP="00C31D30">
      <w:pPr>
        <w:pStyle w:val="Heading2"/>
        <w:rPr>
          <w:b w:val="0"/>
          <w:bCs w:val="0"/>
        </w:rPr>
      </w:pPr>
      <w:r>
        <w:rPr>
          <w:b w:val="0"/>
          <w:bCs w:val="0"/>
        </w:rPr>
        <w:t>Title</w:t>
      </w:r>
      <w:r w:rsidR="005D3A03" w:rsidRPr="00A970D3">
        <w:rPr>
          <w:rStyle w:val="FootnoteReference"/>
          <w:b w:val="0"/>
          <w:bCs w:val="0"/>
          <w:lang w:bidi="fr-FR"/>
        </w:rPr>
        <w:t>1</w:t>
      </w:r>
    </w:p>
    <w:p w14:paraId="44A49F5D" w14:textId="77777777" w:rsidR="00A970D3" w:rsidRDefault="00000000" w:rsidP="00C31D30">
      <w:pPr>
        <w:pStyle w:val="Heading3"/>
        <w:rPr>
          <w:b w:val="0"/>
          <w:bCs w:val="0"/>
        </w:rPr>
      </w:pPr>
      <w:sdt>
        <w:sdtPr>
          <w:rPr>
            <w:b w:val="0"/>
            <w:bCs w:val="0"/>
          </w:rPr>
          <w:alias w:val="Texte du paragraphe :"/>
          <w:tag w:val="Texte du paragraphe :"/>
          <w:id w:val="1221403361"/>
          <w:placeholder>
            <w:docPart w:val="54E4F636237049418F2DFF448CA104DA"/>
          </w:placeholder>
          <w:temporary/>
          <w:showingPlcHdr/>
          <w15:appearance w15:val="hidden"/>
        </w:sdtPr>
        <w:sdtEndPr/>
        <w:sdtContent>
          <w:r w:rsidR="00A970D3" w:rsidRPr="00A970D3">
            <w:rPr>
              <w:b w:val="0"/>
              <w:bCs w:val="0"/>
              <w:lang w:bidi="fr-FR"/>
            </w:rPr>
            <w:t>[Pour ajouter une table des matières, il suffit d’appliquer le style de titre approprié uniquement au texte de titre au début d’un paragraphe. Il apparaîtra alors dans votre table des matières. Pour ce faire, sélectionnez le texte de votre titre. Ensuite, sous l’onglet Accueil, dans la galerie Styles, cliquez sur le style de votre choix.]</w:t>
          </w:r>
        </w:sdtContent>
      </w:sdt>
    </w:p>
    <w:p w14:paraId="26269BB6" w14:textId="462BE489" w:rsidR="00355DCA" w:rsidRPr="00A970D3" w:rsidRDefault="00A970D3" w:rsidP="00C31D30">
      <w:pPr>
        <w:pStyle w:val="Heading3"/>
        <w:rPr>
          <w:b w:val="0"/>
          <w:bCs w:val="0"/>
        </w:rPr>
      </w:pPr>
      <w:proofErr w:type="spellStart"/>
      <w:r>
        <w:rPr>
          <w:b w:val="0"/>
          <w:bCs w:val="0"/>
        </w:rPr>
        <w:t>Title</w:t>
      </w:r>
      <w:proofErr w:type="spellEnd"/>
      <w:r w:rsidR="00355DCA" w:rsidRPr="00A970D3">
        <w:rPr>
          <w:b w:val="0"/>
          <w:bCs w:val="0"/>
          <w:lang w:bidi="fr-FR"/>
        </w:rPr>
        <w:t>.</w:t>
      </w:r>
    </w:p>
    <w:p w14:paraId="32306F42" w14:textId="77777777" w:rsidR="00E81978" w:rsidRPr="0028553F" w:rsidRDefault="00000000">
      <w:pPr>
        <w:rPr>
          <w:b/>
          <w:bCs/>
        </w:rPr>
      </w:pPr>
      <w:sdt>
        <w:sdtPr>
          <w:alias w:val="Texte du paragraphe :"/>
          <w:tag w:val="Texte du paragraphe :"/>
          <w:id w:val="2054876750"/>
          <w:placeholder>
            <w:docPart w:val="038824D1D0374436BDA125D599E83394"/>
          </w:placeholder>
          <w:temporary/>
          <w:showingPlcHdr/>
          <w15:appearance w15:val="hidden"/>
          <w:text/>
        </w:sdtPr>
        <w:sdtContent>
          <w:r w:rsidR="005D3A03" w:rsidRPr="0028553F">
            <w:rPr>
              <w:lang w:bidi="fr-FR"/>
            </w:rPr>
            <w:t>[Ajoutez un point à la fin d’un titre courant. Notez que vous pouvez inclure des paragraphes consécutifs possédant chacun leur propre titre, le cas échéant.]</w:t>
          </w:r>
        </w:sdtContent>
      </w:sdt>
    </w:p>
    <w:p w14:paraId="0728FE2A" w14:textId="77777777" w:rsidR="00355DCA" w:rsidRPr="0028553F" w:rsidRDefault="00000000" w:rsidP="00C31D30">
      <w:pPr>
        <w:pStyle w:val="Heading4"/>
      </w:pPr>
      <w:sdt>
        <w:sdtPr>
          <w:alias w:val="Titre 4 :"/>
          <w:tag w:val="Titre 4 :"/>
          <w:id w:val="-685361587"/>
          <w:placeholder>
            <w:docPart w:val="2B558E8D6BC84E9E88D5B9AA8ED7BB39"/>
          </w:placeholder>
          <w:temporary/>
          <w:showingPlcHdr/>
          <w15:appearance w15:val="hidden"/>
          <w:text/>
        </w:sdtPr>
        <w:sdtContent>
          <w:r w:rsidR="005D3A03" w:rsidRPr="0028553F">
            <w:rPr>
              <w:lang w:bidi="fr-FR"/>
            </w:rPr>
            <w:t>[Titre 4]</w:t>
          </w:r>
        </w:sdtContent>
      </w:sdt>
      <w:r w:rsidR="00355DCA" w:rsidRPr="0028553F">
        <w:rPr>
          <w:lang w:bidi="fr-FR"/>
        </w:rPr>
        <w:t>.</w:t>
      </w:r>
    </w:p>
    <w:p w14:paraId="4AAB33CD" w14:textId="77777777" w:rsidR="00E81978" w:rsidRPr="0028553F" w:rsidRDefault="00000000">
      <w:pPr>
        <w:rPr>
          <w:b/>
          <w:bCs/>
        </w:rPr>
      </w:pPr>
      <w:sdt>
        <w:sdtPr>
          <w:alias w:val="Texte du paragraphe :"/>
          <w:tag w:val="Texte du paragraphe :"/>
          <w:id w:val="-1987159626"/>
          <w:placeholder>
            <w:docPart w:val="451E42F377264107AFD6E2D13CB8EC22"/>
          </w:placeholder>
          <w:temporary/>
          <w:showingPlcHdr/>
          <w15:appearance w15:val="hidden"/>
          <w:text/>
        </w:sdtPr>
        <w:sdtContent>
          <w:r w:rsidR="005D3A03" w:rsidRPr="0028553F">
            <w:rPr>
              <w:lang w:bidi="fr-FR"/>
            </w:rPr>
            <w:t>[Lorsque vous utilisez des titres, n’ignorez pas les niveaux. Si vous avez besoin d’un titre 3, 4 ou 5 non suivi de texte avant le titre suivant, ajoutez simplement un point à la fin du titre, puis commencez un nouveau paragraphe pour entrer le sous-titre et son texte.]</w:t>
          </w:r>
        </w:sdtContent>
      </w:sdt>
      <w:r w:rsidR="00BA45DB" w:rsidRPr="0028553F">
        <w:rPr>
          <w:lang w:bidi="fr-FR"/>
        </w:rPr>
        <w:t xml:space="preserve"> (</w:t>
      </w:r>
      <w:sdt>
        <w:sdtPr>
          <w:alias w:val="Nom, année :"/>
          <w:tag w:val="Nom, année :"/>
          <w:id w:val="74722316"/>
          <w:placeholder>
            <w:docPart w:val="E2D8DF94C2F84A588338EB25E412CF54"/>
          </w:placeholder>
          <w:temporary/>
          <w:showingPlcHdr/>
          <w15:appearance w15:val="hidden"/>
          <w:text/>
        </w:sdtPr>
        <w:sdtContent>
          <w:r w:rsidR="00BA45DB" w:rsidRPr="0028553F">
            <w:rPr>
              <w:lang w:bidi="fr-FR"/>
            </w:rPr>
            <w:t>Nom de famille, Année</w:t>
          </w:r>
        </w:sdtContent>
      </w:sdt>
      <w:r w:rsidR="00BA45DB" w:rsidRPr="0028553F">
        <w:rPr>
          <w:lang w:bidi="fr-FR"/>
        </w:rPr>
        <w:t>)</w:t>
      </w:r>
    </w:p>
    <w:p w14:paraId="24EF0F33" w14:textId="77777777" w:rsidR="00355DCA" w:rsidRPr="0028553F" w:rsidRDefault="00000000" w:rsidP="00C31D30">
      <w:pPr>
        <w:pStyle w:val="Heading5"/>
      </w:pPr>
      <w:sdt>
        <w:sdtPr>
          <w:alias w:val="Titre 5 :"/>
          <w:tag w:val="Titre 5 :"/>
          <w:id w:val="-53853956"/>
          <w:placeholder>
            <w:docPart w:val="4A4EFAE30411437A8BC794CFE36CD735"/>
          </w:placeholder>
          <w:temporary/>
          <w:showingPlcHdr/>
          <w15:appearance w15:val="hidden"/>
          <w:text/>
        </w:sdtPr>
        <w:sdtContent>
          <w:r w:rsidR="005D3A03" w:rsidRPr="0028553F">
            <w:rPr>
              <w:lang w:bidi="fr-FR"/>
            </w:rPr>
            <w:t>[Titre 5]</w:t>
          </w:r>
        </w:sdtContent>
      </w:sdt>
      <w:r w:rsidR="00355DCA" w:rsidRPr="0028553F">
        <w:rPr>
          <w:lang w:bidi="fr-FR"/>
        </w:rPr>
        <w:t>.</w:t>
      </w:r>
    </w:p>
    <w:p w14:paraId="0226D533" w14:textId="77777777" w:rsidR="00E81978" w:rsidRPr="0028553F" w:rsidRDefault="00000000">
      <w:sdt>
        <w:sdtPr>
          <w:alias w:val="Texte du paragraphe :"/>
          <w:tag w:val="Texte du paragraphe :"/>
          <w:id w:val="1216239889"/>
          <w:placeholder>
            <w:docPart w:val="21B13393FD974F83A6A14EC1B8C87CDE"/>
          </w:placeholder>
          <w:temporary/>
          <w:showingPlcHdr/>
          <w15:appearance w15:val="hidden"/>
          <w:text/>
        </w:sdtPr>
        <w:sdtContent>
          <w:r w:rsidR="005D3A03" w:rsidRPr="0028553F">
            <w:rPr>
              <w:lang w:bidi="fr-FR"/>
            </w:rPr>
            <w:t xml:space="preserve">[Comme toutes les sections de votre document, les références commencent sur leur propre page. La page des références qui suit est créée à l’aide de la fonctionnalité Citations et bibliographie disponible sous l’onglet Références. Cette fonctionnalité inclut une option de style qui met en forme vos références conformément à la norme APA 6e édition. Vous pouvez également utiliser cette fonctionnalité pour ajouter des citations qui sont liées à votre source, telles que celles qui sont affichées à la fin de ce paragraphe et du paragraphe précédent. Pour </w:t>
          </w:r>
          <w:r w:rsidR="005D3A03" w:rsidRPr="0028553F">
            <w:rPr>
              <w:lang w:bidi="fr-FR"/>
            </w:rPr>
            <w:lastRenderedPageBreak/>
            <w:t>personnaliser une citation, cliquez dessus avec le bouton droit, puis cliquez sur Modifier la citation.]</w:t>
          </w:r>
        </w:sdtContent>
      </w:sdt>
      <w:r w:rsidR="00BA45DB" w:rsidRPr="0028553F">
        <w:rPr>
          <w:lang w:bidi="fr-FR"/>
        </w:rPr>
        <w:t xml:space="preserve"> (</w:t>
      </w:r>
      <w:sdt>
        <w:sdtPr>
          <w:alias w:val="Nom, année :"/>
          <w:tag w:val="Nom, année :"/>
          <w:id w:val="-113908824"/>
          <w:placeholder>
            <w:docPart w:val="09EF3A500A7B4643A731DE89E416E489"/>
          </w:placeholder>
          <w:temporary/>
          <w:showingPlcHdr/>
          <w15:appearance w15:val="hidden"/>
          <w:text/>
        </w:sdtPr>
        <w:sdtContent>
          <w:r w:rsidR="00BA45DB" w:rsidRPr="0028553F">
            <w:rPr>
              <w:lang w:bidi="fr-FR"/>
            </w:rPr>
            <w:t>Nom, année</w:t>
          </w:r>
        </w:sdtContent>
      </w:sdt>
      <w:r w:rsidR="00BA45DB" w:rsidRPr="0028553F">
        <w:rPr>
          <w:lang w:bidi="fr-FR"/>
        </w:rPr>
        <w:t>)</w:t>
      </w:r>
    </w:p>
    <w:sdt>
      <w:sdtPr>
        <w:rPr>
          <w:rFonts w:asciiTheme="minorHAnsi" w:eastAsiaTheme="minorEastAsia" w:hAnsiTheme="minorHAnsi" w:cstheme="minorBidi"/>
        </w:rPr>
        <w:id w:val="62297111"/>
        <w:docPartObj>
          <w:docPartGallery w:val="Bibliographies"/>
          <w:docPartUnique/>
        </w:docPartObj>
      </w:sdtPr>
      <w:sdtContent>
        <w:p w14:paraId="26CDA573" w14:textId="4D1701FF" w:rsidR="00E81978" w:rsidRPr="0028553F" w:rsidRDefault="008751C1">
          <w:pPr>
            <w:pStyle w:val="Titredesection"/>
          </w:pPr>
          <w:r>
            <w:rPr>
              <w:lang w:bidi="fr-FR"/>
            </w:rPr>
            <w:t>Citations</w:t>
          </w:r>
        </w:p>
        <w:p w14:paraId="3A50EECB" w14:textId="77777777" w:rsidR="00FA5D4F" w:rsidRPr="0028553F" w:rsidRDefault="00FA5D4F" w:rsidP="00FA5D4F">
          <w:pPr>
            <w:pStyle w:val="Bibliography"/>
            <w:rPr>
              <w:noProof/>
            </w:rPr>
          </w:pPr>
          <w:r w:rsidRPr="0028553F">
            <w:rPr>
              <w:b/>
              <w:noProof/>
              <w:lang w:bidi="fr-FR"/>
            </w:rPr>
            <w:fldChar w:fldCharType="begin"/>
          </w:r>
          <w:r w:rsidRPr="0028553F">
            <w:rPr>
              <w:b/>
              <w:noProof/>
              <w:lang w:bidi="fr-FR"/>
            </w:rPr>
            <w:instrText xml:space="preserve"> BIBLIOGRAPHY \l 1036 \f 1036 </w:instrText>
          </w:r>
          <w:r w:rsidRPr="0028553F">
            <w:rPr>
              <w:b/>
              <w:noProof/>
              <w:lang w:bidi="fr-FR"/>
            </w:rPr>
            <w:fldChar w:fldCharType="separate"/>
          </w:r>
          <w:r w:rsidRPr="0028553F">
            <w:rPr>
              <w:noProof/>
            </w:rPr>
            <w:t xml:space="preserve">Nom, p. d. (Année). Titre de l’article. </w:t>
          </w:r>
          <w:r w:rsidRPr="0028553F">
            <w:rPr>
              <w:i/>
              <w:iCs/>
              <w:noProof/>
            </w:rPr>
            <w:t>Titre du journal</w:t>
          </w:r>
          <w:r w:rsidRPr="0028553F">
            <w:rPr>
              <w:noProof/>
            </w:rPr>
            <w:t>, Pages de - à.</w:t>
          </w:r>
        </w:p>
        <w:p w14:paraId="4DE5AD33" w14:textId="77777777" w:rsidR="00FA5D4F" w:rsidRPr="0028553F" w:rsidRDefault="00FA5D4F" w:rsidP="00FA5D4F">
          <w:pPr>
            <w:pStyle w:val="Bibliography"/>
            <w:rPr>
              <w:noProof/>
            </w:rPr>
          </w:pPr>
          <w:r w:rsidRPr="0028553F">
            <w:rPr>
              <w:noProof/>
            </w:rPr>
            <w:t xml:space="preserve">Nom, p. d. (Année). </w:t>
          </w:r>
          <w:r w:rsidRPr="0028553F">
            <w:rPr>
              <w:i/>
              <w:iCs/>
              <w:noProof/>
            </w:rPr>
            <w:t>Titre du livre.</w:t>
          </w:r>
          <w:r w:rsidRPr="0028553F">
            <w:rPr>
              <w:noProof/>
            </w:rPr>
            <w:t xml:space="preserve"> Nom de la ville: Nom de l’éditeur.</w:t>
          </w:r>
        </w:p>
        <w:p w14:paraId="7F3253FE" w14:textId="77777777" w:rsidR="00E81978" w:rsidRPr="0028553F" w:rsidRDefault="00FA5D4F" w:rsidP="00FA5D4F">
          <w:pPr>
            <w:pStyle w:val="Bibliography"/>
            <w:rPr>
              <w:noProof/>
            </w:rPr>
          </w:pPr>
          <w:r w:rsidRPr="0028553F">
            <w:rPr>
              <w:b/>
              <w:noProof/>
              <w:lang w:bidi="fr-FR"/>
            </w:rPr>
            <w:fldChar w:fldCharType="end"/>
          </w:r>
        </w:p>
      </w:sdtContent>
    </w:sdt>
    <w:sdt>
      <w:sdtPr>
        <w:alias w:val="Titre des notes de bas de page :"/>
        <w:tag w:val="Titre des notes de bas de page :"/>
        <w:id w:val="-1680037918"/>
        <w:placeholder>
          <w:docPart w:val="33E8E5050EBB4403BA7C4ADCBEC16182"/>
        </w:placeholder>
        <w:temporary/>
        <w:showingPlcHdr/>
        <w15:appearance w15:val="hidden"/>
      </w:sdtPr>
      <w:sdtContent>
        <w:p w14:paraId="48CD28A4" w14:textId="77777777" w:rsidR="00E81978" w:rsidRPr="0028553F" w:rsidRDefault="005D3A03">
          <w:pPr>
            <w:pStyle w:val="Titredesection"/>
          </w:pPr>
          <w:r w:rsidRPr="0028553F">
            <w:rPr>
              <w:lang w:bidi="fr-FR"/>
            </w:rPr>
            <w:t>Notes de bas de page</w:t>
          </w:r>
        </w:p>
      </w:sdtContent>
    </w:sdt>
    <w:p w14:paraId="019CEEAE" w14:textId="2A40D837" w:rsidR="00E81978" w:rsidRPr="0028553F" w:rsidRDefault="005D3A03">
      <w:r w:rsidRPr="0028553F">
        <w:rPr>
          <w:rStyle w:val="FootnoteReference"/>
          <w:lang w:bidi="fr-FR"/>
        </w:rPr>
        <w:t>1</w:t>
      </w:r>
      <w:sdt>
        <w:sdtPr>
          <w:alias w:val="Texte de notes de bas de page :"/>
          <w:tag w:val="Texte de notes de bas de page :"/>
          <w:id w:val="-528104703"/>
          <w:placeholder>
            <w:docPart w:val="ACEF0DADA5B548B7A6ED63731287C628"/>
          </w:placeholder>
          <w:temporary/>
          <w:showingPlcHdr/>
          <w15:appearance w15:val="hidden"/>
          <w:text/>
        </w:sdtPr>
        <w:sdtContent>
          <w:r w:rsidR="00A970D3" w:rsidRPr="00A970D3">
            <w:t>[Ajoutez des notes de bas de page, s’il y en a, dans leur page figurant après les références. Pour les besoins de mise en forme APA, il est aisé d’entrer uniquement vos références et remarques sous la forme de notes de bas de page. Pour mettre en forme une référence de note de bas de page, sélectionnez le numéro, puis, sous l’onglet Accueil, dans la galerie Styles, cliquez sur Référence de note de bas de page. Le corps d’une note de bas de page, tels que cet exemple, utilise le style Normal. (Remarque : Si vous supprimez cette note de bas de page exemple, n’oubliez pas de supprimer également sa référence dans le texte. Elle se trouve à la fin du paragraphe de titre 2 dans la première page du corps de ce modèle.)]</w:t>
          </w:r>
        </w:sdtContent>
      </w:sdt>
    </w:p>
    <w:p w14:paraId="7C7D272E" w14:textId="77777777" w:rsidR="00E81978" w:rsidRPr="0028553F" w:rsidRDefault="005D3A03">
      <w:pPr>
        <w:pStyle w:val="Titredesection"/>
      </w:pPr>
      <w:r w:rsidRPr="0028553F">
        <w:rPr>
          <w:lang w:bidi="fr-FR"/>
        </w:rPr>
        <w:lastRenderedPageBreak/>
        <w:t>Tableaux</w:t>
      </w:r>
    </w:p>
    <w:p w14:paraId="685502BA" w14:textId="77777777" w:rsidR="00E81978" w:rsidRPr="0028553F" w:rsidRDefault="005D3A03">
      <w:pPr>
        <w:pStyle w:val="NoSpacing"/>
      </w:pPr>
      <w:r w:rsidRPr="0028553F">
        <w:rPr>
          <w:lang w:bidi="fr-FR"/>
        </w:rPr>
        <w:t>Tableau 1</w:t>
      </w:r>
    </w:p>
    <w:sdt>
      <w:sdtPr>
        <w:alias w:val="Titre du tableau :"/>
        <w:tag w:val="Titre du tableau :"/>
        <w:id w:val="1042324137"/>
        <w:placeholder>
          <w:docPart w:val="91EC7B982E06449DAE498917F3D65409"/>
        </w:placeholder>
        <w:temporary/>
        <w:showingPlcHdr/>
        <w15:appearance w15:val="hidden"/>
        <w:text/>
      </w:sdtPr>
      <w:sdtContent>
        <w:p w14:paraId="2056780F" w14:textId="77777777" w:rsidR="00E81978" w:rsidRPr="0028553F" w:rsidRDefault="005D3A03" w:rsidP="00C0601E">
          <w:pPr>
            <w:pStyle w:val="NoSpacing"/>
            <w:rPr>
              <w:rStyle w:val="Emphasis"/>
              <w:i w:val="0"/>
              <w:iCs w:val="0"/>
            </w:rPr>
          </w:pPr>
          <w:r w:rsidRPr="0028553F">
            <w:rPr>
              <w:lang w:bidi="fr-FR"/>
            </w:rPr>
            <w:t>[Titre du tableau]</w:t>
          </w:r>
        </w:p>
      </w:sdtContent>
    </w:sdt>
    <w:tbl>
      <w:tblPr>
        <w:tblStyle w:val="RapportAPA"/>
        <w:tblW w:w="0" w:type="auto"/>
        <w:tblLook w:val="04A0" w:firstRow="1" w:lastRow="0" w:firstColumn="1" w:lastColumn="0" w:noHBand="0" w:noVBand="1"/>
        <w:tblDescription w:val="Exemple de tableau avec 5 colonnes"/>
      </w:tblPr>
      <w:tblGrid>
        <w:gridCol w:w="1806"/>
        <w:gridCol w:w="1805"/>
        <w:gridCol w:w="1805"/>
        <w:gridCol w:w="1805"/>
        <w:gridCol w:w="1805"/>
      </w:tblGrid>
      <w:tr w:rsidR="00E6004D" w:rsidRPr="0028553F" w14:paraId="029D2714" w14:textId="77777777" w:rsidTr="00BF4184">
        <w:trPr>
          <w:cnfStyle w:val="100000000000" w:firstRow="1" w:lastRow="0" w:firstColumn="0" w:lastColumn="0" w:oddVBand="0" w:evenVBand="0" w:oddHBand="0" w:evenHBand="0" w:firstRowFirstColumn="0" w:firstRowLastColumn="0" w:lastRowFirstColumn="0" w:lastRowLastColumn="0"/>
        </w:trPr>
        <w:sdt>
          <w:sdtPr>
            <w:alias w:val="En-tête de colonne 1 :"/>
            <w:tag w:val="En-tête de colonne 1 :"/>
            <w:id w:val="1128514005"/>
            <w:placeholder>
              <w:docPart w:val="ED7FA075DC734FEC9C7067312BDA6FA3"/>
            </w:placeholder>
            <w:temporary/>
            <w:showingPlcHdr/>
            <w15:appearance w15:val="hidden"/>
          </w:sdtPr>
          <w:sdtContent>
            <w:tc>
              <w:tcPr>
                <w:tcW w:w="1872" w:type="dxa"/>
              </w:tcPr>
              <w:p w14:paraId="30488CCD" w14:textId="77777777" w:rsidR="00E6004D" w:rsidRPr="0028553F" w:rsidRDefault="00E6004D" w:rsidP="00BF4184">
                <w:r w:rsidRPr="0028553F">
                  <w:rPr>
                    <w:lang w:bidi="fr-FR"/>
                  </w:rPr>
                  <w:t>En-tête de colonne</w:t>
                </w:r>
              </w:p>
            </w:tc>
          </w:sdtContent>
        </w:sdt>
        <w:sdt>
          <w:sdtPr>
            <w:alias w:val="En-tête de colonne 2 :"/>
            <w:tag w:val="En-tête de colonne 2 :"/>
            <w:id w:val="-477000835"/>
            <w:placeholder>
              <w:docPart w:val="1C6BF24E538C417180CB54994501BD71"/>
            </w:placeholder>
            <w:temporary/>
            <w:showingPlcHdr/>
            <w15:appearance w15:val="hidden"/>
          </w:sdtPr>
          <w:sdtContent>
            <w:tc>
              <w:tcPr>
                <w:tcW w:w="1872" w:type="dxa"/>
              </w:tcPr>
              <w:p w14:paraId="6A4E5489" w14:textId="77777777" w:rsidR="00E6004D" w:rsidRPr="0028553F" w:rsidRDefault="00E6004D" w:rsidP="00BF4184">
                <w:r w:rsidRPr="0028553F">
                  <w:rPr>
                    <w:lang w:bidi="fr-FR"/>
                  </w:rPr>
                  <w:t>En-tête de colonne</w:t>
                </w:r>
              </w:p>
            </w:tc>
          </w:sdtContent>
        </w:sdt>
        <w:sdt>
          <w:sdtPr>
            <w:alias w:val="En-tête de colonne 3 :"/>
            <w:tag w:val="En-tête de colonne 3 :"/>
            <w:id w:val="1425763633"/>
            <w:placeholder>
              <w:docPart w:val="BC8F9D47600D40869471365FB155C000"/>
            </w:placeholder>
            <w:temporary/>
            <w:showingPlcHdr/>
            <w15:appearance w15:val="hidden"/>
          </w:sdtPr>
          <w:sdtContent>
            <w:tc>
              <w:tcPr>
                <w:tcW w:w="1872" w:type="dxa"/>
              </w:tcPr>
              <w:p w14:paraId="5A0DF139" w14:textId="77777777" w:rsidR="00E6004D" w:rsidRPr="0028553F" w:rsidRDefault="00E6004D" w:rsidP="00BF4184">
                <w:r w:rsidRPr="0028553F">
                  <w:rPr>
                    <w:lang w:bidi="fr-FR"/>
                  </w:rPr>
                  <w:t>En-tête de colonne</w:t>
                </w:r>
              </w:p>
            </w:tc>
          </w:sdtContent>
        </w:sdt>
        <w:sdt>
          <w:sdtPr>
            <w:alias w:val="En-tête de colonne 4 :"/>
            <w:tag w:val="En-tête de colonne 4 :"/>
            <w:id w:val="-1292590422"/>
            <w:placeholder>
              <w:docPart w:val="3C280F90DB154573A8E3A40ABA76B021"/>
            </w:placeholder>
            <w:temporary/>
            <w:showingPlcHdr/>
            <w15:appearance w15:val="hidden"/>
          </w:sdtPr>
          <w:sdtContent>
            <w:tc>
              <w:tcPr>
                <w:tcW w:w="1872" w:type="dxa"/>
              </w:tcPr>
              <w:p w14:paraId="63EBEF4C" w14:textId="77777777" w:rsidR="00E6004D" w:rsidRPr="0028553F" w:rsidRDefault="00E6004D" w:rsidP="00BF4184">
                <w:r w:rsidRPr="0028553F">
                  <w:rPr>
                    <w:lang w:bidi="fr-FR"/>
                  </w:rPr>
                  <w:t>En-tête de colonne</w:t>
                </w:r>
              </w:p>
            </w:tc>
          </w:sdtContent>
        </w:sdt>
        <w:sdt>
          <w:sdtPr>
            <w:alias w:val="En-tête de colonne 5 :"/>
            <w:tag w:val="En-tête de colonne 5 :"/>
            <w:id w:val="-531649396"/>
            <w:placeholder>
              <w:docPart w:val="171B780ED0EA4826BD0028723590E442"/>
            </w:placeholder>
            <w:temporary/>
            <w:showingPlcHdr/>
            <w15:appearance w15:val="hidden"/>
          </w:sdtPr>
          <w:sdtContent>
            <w:tc>
              <w:tcPr>
                <w:tcW w:w="1872" w:type="dxa"/>
              </w:tcPr>
              <w:p w14:paraId="6D481D69" w14:textId="77777777" w:rsidR="00E6004D" w:rsidRPr="0028553F" w:rsidRDefault="00E6004D" w:rsidP="00BF4184">
                <w:r w:rsidRPr="0028553F">
                  <w:rPr>
                    <w:lang w:bidi="fr-FR"/>
                  </w:rPr>
                  <w:t>En-tête de colonne</w:t>
                </w:r>
              </w:p>
            </w:tc>
          </w:sdtContent>
        </w:sdt>
      </w:tr>
      <w:tr w:rsidR="00E6004D" w:rsidRPr="0028553F" w14:paraId="28EF50B2" w14:textId="77777777" w:rsidTr="00BF4184">
        <w:sdt>
          <w:sdtPr>
            <w:alias w:val="En-tête de ligne :"/>
            <w:tag w:val="En-tête de ligne :"/>
            <w:id w:val="-2069871036"/>
            <w:placeholder>
              <w:docPart w:val="6C66E06708FC4B32B615BF4C4FA4F43B"/>
            </w:placeholder>
            <w:temporary/>
            <w:showingPlcHdr/>
            <w15:appearance w15:val="hidden"/>
          </w:sdtPr>
          <w:sdtContent>
            <w:tc>
              <w:tcPr>
                <w:tcW w:w="1872" w:type="dxa"/>
              </w:tcPr>
              <w:p w14:paraId="61F0ED53" w14:textId="77777777" w:rsidR="00E6004D" w:rsidRPr="0028553F" w:rsidRDefault="00E6004D" w:rsidP="00BF4184">
                <w:r w:rsidRPr="0028553F">
                  <w:rPr>
                    <w:lang w:bidi="fr-FR"/>
                  </w:rPr>
                  <w:t>En-tête de ligne</w:t>
                </w:r>
              </w:p>
            </w:tc>
          </w:sdtContent>
        </w:sdt>
        <w:sdt>
          <w:sdtPr>
            <w:alias w:val="Données du tableau :"/>
            <w:tag w:val="Données du tableau :"/>
            <w:id w:val="-1626080037"/>
            <w:placeholder>
              <w:docPart w:val="3ABACF5BA5B945F686EDDE1373529F02"/>
            </w:placeholder>
            <w:temporary/>
            <w:showingPlcHdr/>
            <w15:appearance w15:val="hidden"/>
          </w:sdtPr>
          <w:sdtContent>
            <w:tc>
              <w:tcPr>
                <w:tcW w:w="1872" w:type="dxa"/>
              </w:tcPr>
              <w:p w14:paraId="72CD78CC" w14:textId="77777777" w:rsidR="00E6004D" w:rsidRPr="0028553F" w:rsidRDefault="00E6004D" w:rsidP="00BF4184">
                <w:r w:rsidRPr="0028553F">
                  <w:rPr>
                    <w:lang w:bidi="fr-FR"/>
                  </w:rPr>
                  <w:t>123</w:t>
                </w:r>
              </w:p>
            </w:tc>
          </w:sdtContent>
        </w:sdt>
        <w:sdt>
          <w:sdtPr>
            <w:alias w:val="Données du tableau :"/>
            <w:tag w:val="Données du tableau :"/>
            <w:id w:val="1326245292"/>
            <w:placeholder>
              <w:docPart w:val="FDB42954E591484BA6F1B16C0674864D"/>
            </w:placeholder>
            <w:temporary/>
            <w:showingPlcHdr/>
            <w15:appearance w15:val="hidden"/>
          </w:sdtPr>
          <w:sdtContent>
            <w:tc>
              <w:tcPr>
                <w:tcW w:w="1872" w:type="dxa"/>
              </w:tcPr>
              <w:p w14:paraId="4FA00D50" w14:textId="77777777" w:rsidR="00E6004D" w:rsidRPr="0028553F" w:rsidRDefault="00E6004D" w:rsidP="00BF4184">
                <w:r w:rsidRPr="0028553F">
                  <w:rPr>
                    <w:lang w:bidi="fr-FR"/>
                  </w:rPr>
                  <w:t>123</w:t>
                </w:r>
              </w:p>
            </w:tc>
          </w:sdtContent>
        </w:sdt>
        <w:sdt>
          <w:sdtPr>
            <w:alias w:val="Données du tableau :"/>
            <w:tag w:val="Données du tableau :"/>
            <w:id w:val="1701724"/>
            <w:placeholder>
              <w:docPart w:val="FF99A439102C4DB4843941098E97354F"/>
            </w:placeholder>
            <w:temporary/>
            <w:showingPlcHdr/>
            <w15:appearance w15:val="hidden"/>
          </w:sdtPr>
          <w:sdtContent>
            <w:tc>
              <w:tcPr>
                <w:tcW w:w="1872" w:type="dxa"/>
              </w:tcPr>
              <w:p w14:paraId="4A2BA2C8" w14:textId="77777777" w:rsidR="00E6004D" w:rsidRPr="0028553F" w:rsidRDefault="00E6004D" w:rsidP="00BF4184">
                <w:r w:rsidRPr="0028553F">
                  <w:rPr>
                    <w:lang w:bidi="fr-FR"/>
                  </w:rPr>
                  <w:t>123</w:t>
                </w:r>
              </w:p>
            </w:tc>
          </w:sdtContent>
        </w:sdt>
        <w:sdt>
          <w:sdtPr>
            <w:alias w:val="Données du tableau :"/>
            <w:tag w:val="Données du tableau :"/>
            <w:id w:val="1607620690"/>
            <w:placeholder>
              <w:docPart w:val="874C00F5F0C4427A968746C051A58516"/>
            </w:placeholder>
            <w:temporary/>
            <w:showingPlcHdr/>
            <w15:appearance w15:val="hidden"/>
          </w:sdtPr>
          <w:sdtContent>
            <w:tc>
              <w:tcPr>
                <w:tcW w:w="1872" w:type="dxa"/>
              </w:tcPr>
              <w:p w14:paraId="0710C201" w14:textId="77777777" w:rsidR="00E6004D" w:rsidRPr="0028553F" w:rsidRDefault="00E6004D" w:rsidP="00BF4184">
                <w:r w:rsidRPr="0028553F">
                  <w:rPr>
                    <w:lang w:bidi="fr-FR"/>
                  </w:rPr>
                  <w:t>123</w:t>
                </w:r>
              </w:p>
            </w:tc>
          </w:sdtContent>
        </w:sdt>
      </w:tr>
      <w:tr w:rsidR="00E6004D" w:rsidRPr="0028553F" w14:paraId="53E8B1F5" w14:textId="77777777" w:rsidTr="00BF4184">
        <w:sdt>
          <w:sdtPr>
            <w:alias w:val="En-tête de ligne :"/>
            <w:tag w:val="En-tête de ligne :"/>
            <w:id w:val="-631786698"/>
            <w:placeholder>
              <w:docPart w:val="52BF82C9074D436590D8D41735464FD7"/>
            </w:placeholder>
            <w:temporary/>
            <w:showingPlcHdr/>
            <w15:appearance w15:val="hidden"/>
          </w:sdtPr>
          <w:sdtContent>
            <w:tc>
              <w:tcPr>
                <w:tcW w:w="1872" w:type="dxa"/>
              </w:tcPr>
              <w:p w14:paraId="7FF77635" w14:textId="77777777" w:rsidR="00E6004D" w:rsidRPr="0028553F" w:rsidRDefault="00E6004D" w:rsidP="00BF4184">
                <w:r w:rsidRPr="0028553F">
                  <w:rPr>
                    <w:lang w:bidi="fr-FR"/>
                  </w:rPr>
                  <w:t>En-tête de ligne</w:t>
                </w:r>
              </w:p>
            </w:tc>
          </w:sdtContent>
        </w:sdt>
        <w:sdt>
          <w:sdtPr>
            <w:alias w:val="Données du tableau :"/>
            <w:tag w:val="Données du tableau :"/>
            <w:id w:val="-3589260"/>
            <w:placeholder>
              <w:docPart w:val="8DBD9C2F296C4B57A85BFE1CE88A7B2E"/>
            </w:placeholder>
            <w:temporary/>
            <w:showingPlcHdr/>
            <w15:appearance w15:val="hidden"/>
          </w:sdtPr>
          <w:sdtContent>
            <w:tc>
              <w:tcPr>
                <w:tcW w:w="1872" w:type="dxa"/>
              </w:tcPr>
              <w:p w14:paraId="537EBC46" w14:textId="77777777" w:rsidR="00E6004D" w:rsidRPr="0028553F" w:rsidRDefault="00E6004D" w:rsidP="00BF4184">
                <w:r w:rsidRPr="0028553F">
                  <w:rPr>
                    <w:lang w:bidi="fr-FR"/>
                  </w:rPr>
                  <w:t>456</w:t>
                </w:r>
              </w:p>
            </w:tc>
          </w:sdtContent>
        </w:sdt>
        <w:sdt>
          <w:sdtPr>
            <w:alias w:val="Données du tableau :"/>
            <w:tag w:val="Données du tableau :"/>
            <w:id w:val="-982615618"/>
            <w:placeholder>
              <w:docPart w:val="ACF8E69649D34A1792C5073C4D4F57B1"/>
            </w:placeholder>
            <w:temporary/>
            <w:showingPlcHdr/>
            <w15:appearance w15:val="hidden"/>
          </w:sdtPr>
          <w:sdtContent>
            <w:tc>
              <w:tcPr>
                <w:tcW w:w="1872" w:type="dxa"/>
              </w:tcPr>
              <w:p w14:paraId="4009AE5C" w14:textId="77777777" w:rsidR="00E6004D" w:rsidRPr="0028553F" w:rsidRDefault="00E6004D" w:rsidP="00BF4184">
                <w:r w:rsidRPr="0028553F">
                  <w:rPr>
                    <w:lang w:bidi="fr-FR"/>
                  </w:rPr>
                  <w:t>456</w:t>
                </w:r>
              </w:p>
            </w:tc>
          </w:sdtContent>
        </w:sdt>
        <w:sdt>
          <w:sdtPr>
            <w:alias w:val="Données du tableau :"/>
            <w:tag w:val="Données du tableau :"/>
            <w:id w:val="1459300509"/>
            <w:placeholder>
              <w:docPart w:val="4EC2C3C9843444799F98F372E147CA39"/>
            </w:placeholder>
            <w:temporary/>
            <w:showingPlcHdr/>
            <w15:appearance w15:val="hidden"/>
          </w:sdtPr>
          <w:sdtContent>
            <w:tc>
              <w:tcPr>
                <w:tcW w:w="1872" w:type="dxa"/>
              </w:tcPr>
              <w:p w14:paraId="4E72CC99" w14:textId="77777777" w:rsidR="00E6004D" w:rsidRPr="0028553F" w:rsidRDefault="00E6004D" w:rsidP="00BF4184">
                <w:r w:rsidRPr="0028553F">
                  <w:rPr>
                    <w:lang w:bidi="fr-FR"/>
                  </w:rPr>
                  <w:t>456</w:t>
                </w:r>
              </w:p>
            </w:tc>
          </w:sdtContent>
        </w:sdt>
        <w:sdt>
          <w:sdtPr>
            <w:alias w:val="Données du tableau :"/>
            <w:tag w:val="Données du tableau :"/>
            <w:id w:val="1069851301"/>
            <w:placeholder>
              <w:docPart w:val="24BD580371964A218C9FC9A74F575407"/>
            </w:placeholder>
            <w:temporary/>
            <w:showingPlcHdr/>
            <w15:appearance w15:val="hidden"/>
          </w:sdtPr>
          <w:sdtContent>
            <w:tc>
              <w:tcPr>
                <w:tcW w:w="1872" w:type="dxa"/>
              </w:tcPr>
              <w:p w14:paraId="251FE6DF" w14:textId="77777777" w:rsidR="00E6004D" w:rsidRPr="0028553F" w:rsidRDefault="00E6004D" w:rsidP="00BF4184">
                <w:r w:rsidRPr="0028553F">
                  <w:rPr>
                    <w:lang w:bidi="fr-FR"/>
                  </w:rPr>
                  <w:t>456</w:t>
                </w:r>
              </w:p>
            </w:tc>
          </w:sdtContent>
        </w:sdt>
      </w:tr>
      <w:tr w:rsidR="00E6004D" w:rsidRPr="0028553F" w14:paraId="3B8D3BBB" w14:textId="77777777" w:rsidTr="00BF4184">
        <w:sdt>
          <w:sdtPr>
            <w:alias w:val="En-tête de ligne :"/>
            <w:tag w:val="En-tête de ligne :"/>
            <w:id w:val="2007858907"/>
            <w:placeholder>
              <w:docPart w:val="45C72ED9200945D387632FB672E67726"/>
            </w:placeholder>
            <w:temporary/>
            <w:showingPlcHdr/>
            <w15:appearance w15:val="hidden"/>
          </w:sdtPr>
          <w:sdtContent>
            <w:tc>
              <w:tcPr>
                <w:tcW w:w="1872" w:type="dxa"/>
              </w:tcPr>
              <w:p w14:paraId="20FFDFA5" w14:textId="77777777" w:rsidR="00E6004D" w:rsidRPr="0028553F" w:rsidRDefault="00E6004D" w:rsidP="00BF4184">
                <w:r w:rsidRPr="0028553F">
                  <w:rPr>
                    <w:lang w:bidi="fr-FR"/>
                  </w:rPr>
                  <w:t>En-tête de ligne</w:t>
                </w:r>
              </w:p>
            </w:tc>
          </w:sdtContent>
        </w:sdt>
        <w:sdt>
          <w:sdtPr>
            <w:alias w:val="Données du tableau :"/>
            <w:tag w:val="Données du tableau :"/>
            <w:id w:val="143091368"/>
            <w:placeholder>
              <w:docPart w:val="3EC0356B5956450C9BA5F71BB00C6816"/>
            </w:placeholder>
            <w:temporary/>
            <w:showingPlcHdr/>
            <w15:appearance w15:val="hidden"/>
          </w:sdtPr>
          <w:sdtContent>
            <w:tc>
              <w:tcPr>
                <w:tcW w:w="1872" w:type="dxa"/>
              </w:tcPr>
              <w:p w14:paraId="1333760A" w14:textId="77777777" w:rsidR="00E6004D" w:rsidRPr="0028553F" w:rsidRDefault="00E6004D" w:rsidP="00BF4184">
                <w:r w:rsidRPr="0028553F">
                  <w:rPr>
                    <w:lang w:bidi="fr-FR"/>
                  </w:rPr>
                  <w:t>789</w:t>
                </w:r>
              </w:p>
            </w:tc>
          </w:sdtContent>
        </w:sdt>
        <w:sdt>
          <w:sdtPr>
            <w:alias w:val="Données du tableau :"/>
            <w:tag w:val="Données du tableau :"/>
            <w:id w:val="-961350932"/>
            <w:placeholder>
              <w:docPart w:val="71F797B64F4A46F48A84AD7E04017F4D"/>
            </w:placeholder>
            <w:temporary/>
            <w:showingPlcHdr/>
            <w15:appearance w15:val="hidden"/>
          </w:sdtPr>
          <w:sdtContent>
            <w:tc>
              <w:tcPr>
                <w:tcW w:w="1872" w:type="dxa"/>
              </w:tcPr>
              <w:p w14:paraId="384420D8" w14:textId="77777777" w:rsidR="00E6004D" w:rsidRPr="0028553F" w:rsidRDefault="00E6004D" w:rsidP="00BF4184">
                <w:r w:rsidRPr="0028553F">
                  <w:rPr>
                    <w:lang w:bidi="fr-FR"/>
                  </w:rPr>
                  <w:t>789</w:t>
                </w:r>
              </w:p>
            </w:tc>
          </w:sdtContent>
        </w:sdt>
        <w:sdt>
          <w:sdtPr>
            <w:alias w:val="Données du tableau :"/>
            <w:tag w:val="Données du tableau :"/>
            <w:id w:val="-2023539032"/>
            <w:placeholder>
              <w:docPart w:val="00440BB3A485456B950CA6607A507D9E"/>
            </w:placeholder>
            <w:temporary/>
            <w:showingPlcHdr/>
            <w15:appearance w15:val="hidden"/>
          </w:sdtPr>
          <w:sdtContent>
            <w:tc>
              <w:tcPr>
                <w:tcW w:w="1872" w:type="dxa"/>
              </w:tcPr>
              <w:p w14:paraId="28ACD5B0" w14:textId="77777777" w:rsidR="00E6004D" w:rsidRPr="0028553F" w:rsidRDefault="00E6004D" w:rsidP="00BF4184">
                <w:r w:rsidRPr="0028553F">
                  <w:rPr>
                    <w:lang w:bidi="fr-FR"/>
                  </w:rPr>
                  <w:t>789</w:t>
                </w:r>
              </w:p>
            </w:tc>
          </w:sdtContent>
        </w:sdt>
        <w:sdt>
          <w:sdtPr>
            <w:alias w:val="Données du tableau :"/>
            <w:tag w:val="Données du tableau :"/>
            <w:id w:val="-1358728049"/>
            <w:placeholder>
              <w:docPart w:val="EE579F6E89E9410EB8DEEA2583EC29C3"/>
            </w:placeholder>
            <w:temporary/>
            <w:showingPlcHdr/>
            <w15:appearance w15:val="hidden"/>
          </w:sdtPr>
          <w:sdtContent>
            <w:tc>
              <w:tcPr>
                <w:tcW w:w="1872" w:type="dxa"/>
              </w:tcPr>
              <w:p w14:paraId="098E84E7" w14:textId="77777777" w:rsidR="00E6004D" w:rsidRPr="0028553F" w:rsidRDefault="00E6004D" w:rsidP="00BF4184">
                <w:r w:rsidRPr="0028553F">
                  <w:rPr>
                    <w:lang w:bidi="fr-FR"/>
                  </w:rPr>
                  <w:t>789</w:t>
                </w:r>
              </w:p>
            </w:tc>
          </w:sdtContent>
        </w:sdt>
      </w:tr>
      <w:tr w:rsidR="00E6004D" w:rsidRPr="0028553F" w14:paraId="49050B2F" w14:textId="77777777" w:rsidTr="00BF4184">
        <w:sdt>
          <w:sdtPr>
            <w:alias w:val="En-tête de ligne :"/>
            <w:tag w:val="En-tête de ligne :"/>
            <w:id w:val="-1816319134"/>
            <w:placeholder>
              <w:docPart w:val="78152A31A450454886C5206539D6E7A3"/>
            </w:placeholder>
            <w:temporary/>
            <w:showingPlcHdr/>
            <w15:appearance w15:val="hidden"/>
          </w:sdtPr>
          <w:sdtContent>
            <w:tc>
              <w:tcPr>
                <w:tcW w:w="1872" w:type="dxa"/>
              </w:tcPr>
              <w:p w14:paraId="3439360C" w14:textId="77777777" w:rsidR="00E6004D" w:rsidRPr="0028553F" w:rsidRDefault="00E6004D" w:rsidP="00BF4184">
                <w:r w:rsidRPr="0028553F">
                  <w:rPr>
                    <w:lang w:bidi="fr-FR"/>
                  </w:rPr>
                  <w:t>En-tête de ligne</w:t>
                </w:r>
              </w:p>
            </w:tc>
          </w:sdtContent>
        </w:sdt>
        <w:sdt>
          <w:sdtPr>
            <w:alias w:val="Données du tableau :"/>
            <w:tag w:val="Données du tableau :"/>
            <w:id w:val="-1126006529"/>
            <w:placeholder>
              <w:docPart w:val="838C2E31DC1E493DBE7332D29E82BED7"/>
            </w:placeholder>
            <w:temporary/>
            <w:showingPlcHdr/>
            <w15:appearance w15:val="hidden"/>
          </w:sdtPr>
          <w:sdtContent>
            <w:tc>
              <w:tcPr>
                <w:tcW w:w="1872" w:type="dxa"/>
              </w:tcPr>
              <w:p w14:paraId="11DB3E48" w14:textId="77777777" w:rsidR="00E6004D" w:rsidRPr="0028553F" w:rsidRDefault="00E6004D" w:rsidP="00BF4184">
                <w:r w:rsidRPr="0028553F">
                  <w:rPr>
                    <w:lang w:bidi="fr-FR"/>
                  </w:rPr>
                  <w:t>123</w:t>
                </w:r>
              </w:p>
            </w:tc>
          </w:sdtContent>
        </w:sdt>
        <w:sdt>
          <w:sdtPr>
            <w:alias w:val="Données du tableau :"/>
            <w:tag w:val="Données du tableau :"/>
            <w:id w:val="-1664535047"/>
            <w:placeholder>
              <w:docPart w:val="36F768499922409AB013F0B55AF53707"/>
            </w:placeholder>
            <w:temporary/>
            <w:showingPlcHdr/>
            <w15:appearance w15:val="hidden"/>
          </w:sdtPr>
          <w:sdtContent>
            <w:tc>
              <w:tcPr>
                <w:tcW w:w="1872" w:type="dxa"/>
              </w:tcPr>
              <w:p w14:paraId="22F1146B" w14:textId="77777777" w:rsidR="00E6004D" w:rsidRPr="0028553F" w:rsidRDefault="00E6004D" w:rsidP="00BF4184">
                <w:r w:rsidRPr="0028553F">
                  <w:rPr>
                    <w:lang w:bidi="fr-FR"/>
                  </w:rPr>
                  <w:t>123</w:t>
                </w:r>
              </w:p>
            </w:tc>
          </w:sdtContent>
        </w:sdt>
        <w:sdt>
          <w:sdtPr>
            <w:alias w:val="Données du tableau :"/>
            <w:tag w:val="Données du tableau :"/>
            <w:id w:val="793413143"/>
            <w:placeholder>
              <w:docPart w:val="1097365743AB423DBAF02E6C5D9F1E2D"/>
            </w:placeholder>
            <w:temporary/>
            <w:showingPlcHdr/>
            <w15:appearance w15:val="hidden"/>
          </w:sdtPr>
          <w:sdtContent>
            <w:tc>
              <w:tcPr>
                <w:tcW w:w="1872" w:type="dxa"/>
              </w:tcPr>
              <w:p w14:paraId="15A9128F" w14:textId="77777777" w:rsidR="00E6004D" w:rsidRPr="0028553F" w:rsidRDefault="00E6004D" w:rsidP="00BF4184">
                <w:r w:rsidRPr="0028553F">
                  <w:rPr>
                    <w:lang w:bidi="fr-FR"/>
                  </w:rPr>
                  <w:t>123</w:t>
                </w:r>
              </w:p>
            </w:tc>
          </w:sdtContent>
        </w:sdt>
        <w:sdt>
          <w:sdtPr>
            <w:alias w:val="Données du tableau :"/>
            <w:tag w:val="Données du tableau :"/>
            <w:id w:val="-705955148"/>
            <w:placeholder>
              <w:docPart w:val="8B34B0511BE0403184DA93F63844C4E6"/>
            </w:placeholder>
            <w:temporary/>
            <w:showingPlcHdr/>
            <w15:appearance w15:val="hidden"/>
          </w:sdtPr>
          <w:sdtContent>
            <w:tc>
              <w:tcPr>
                <w:tcW w:w="1872" w:type="dxa"/>
              </w:tcPr>
              <w:p w14:paraId="1239A895" w14:textId="77777777" w:rsidR="00E6004D" w:rsidRPr="0028553F" w:rsidRDefault="00E6004D" w:rsidP="00BF4184">
                <w:r w:rsidRPr="0028553F">
                  <w:rPr>
                    <w:lang w:bidi="fr-FR"/>
                  </w:rPr>
                  <w:t>123</w:t>
                </w:r>
              </w:p>
            </w:tc>
          </w:sdtContent>
        </w:sdt>
      </w:tr>
      <w:tr w:rsidR="00E6004D" w:rsidRPr="0028553F" w14:paraId="2BBE3545" w14:textId="77777777" w:rsidTr="00BF4184">
        <w:sdt>
          <w:sdtPr>
            <w:alias w:val="En-tête de ligne :"/>
            <w:tag w:val="En-tête de ligne :"/>
            <w:id w:val="1343273948"/>
            <w:placeholder>
              <w:docPart w:val="E9A1D58CF9A4424CAC4CAD089C1F0B3C"/>
            </w:placeholder>
            <w:temporary/>
            <w:showingPlcHdr/>
            <w15:appearance w15:val="hidden"/>
          </w:sdtPr>
          <w:sdtContent>
            <w:tc>
              <w:tcPr>
                <w:tcW w:w="1872" w:type="dxa"/>
              </w:tcPr>
              <w:p w14:paraId="618AE69C" w14:textId="77777777" w:rsidR="00E6004D" w:rsidRPr="0028553F" w:rsidRDefault="00E6004D" w:rsidP="00BF4184">
                <w:r w:rsidRPr="0028553F">
                  <w:rPr>
                    <w:lang w:bidi="fr-FR"/>
                  </w:rPr>
                  <w:t>En-tête de ligne</w:t>
                </w:r>
              </w:p>
            </w:tc>
          </w:sdtContent>
        </w:sdt>
        <w:sdt>
          <w:sdtPr>
            <w:alias w:val="Données du tableau :"/>
            <w:tag w:val="Données du tableau :"/>
            <w:id w:val="1340502274"/>
            <w:placeholder>
              <w:docPart w:val="AB3F6A9F9AE545F3AD47D7E10FC33D49"/>
            </w:placeholder>
            <w:temporary/>
            <w:showingPlcHdr/>
            <w15:appearance w15:val="hidden"/>
          </w:sdtPr>
          <w:sdtContent>
            <w:tc>
              <w:tcPr>
                <w:tcW w:w="1872" w:type="dxa"/>
              </w:tcPr>
              <w:p w14:paraId="28BDD507" w14:textId="77777777" w:rsidR="00E6004D" w:rsidRPr="0028553F" w:rsidRDefault="00E6004D" w:rsidP="00BF4184">
                <w:r w:rsidRPr="0028553F">
                  <w:rPr>
                    <w:lang w:bidi="fr-FR"/>
                  </w:rPr>
                  <w:t>456</w:t>
                </w:r>
              </w:p>
            </w:tc>
          </w:sdtContent>
        </w:sdt>
        <w:sdt>
          <w:sdtPr>
            <w:alias w:val="Données du tableau :"/>
            <w:tag w:val="Données du tableau :"/>
            <w:id w:val="1123895777"/>
            <w:placeholder>
              <w:docPart w:val="2A2847E3231744E0BC8A3E518B081E8D"/>
            </w:placeholder>
            <w:temporary/>
            <w:showingPlcHdr/>
            <w15:appearance w15:val="hidden"/>
          </w:sdtPr>
          <w:sdtContent>
            <w:tc>
              <w:tcPr>
                <w:tcW w:w="1872" w:type="dxa"/>
              </w:tcPr>
              <w:p w14:paraId="15A225AB" w14:textId="77777777" w:rsidR="00E6004D" w:rsidRPr="0028553F" w:rsidRDefault="00E6004D" w:rsidP="00BF4184">
                <w:r w:rsidRPr="0028553F">
                  <w:rPr>
                    <w:lang w:bidi="fr-FR"/>
                  </w:rPr>
                  <w:t>456</w:t>
                </w:r>
              </w:p>
            </w:tc>
          </w:sdtContent>
        </w:sdt>
        <w:sdt>
          <w:sdtPr>
            <w:alias w:val="Données du tableau :"/>
            <w:tag w:val="Données du tableau :"/>
            <w:id w:val="-1354022435"/>
            <w:placeholder>
              <w:docPart w:val="899CC5A3595845A798B3298C39654343"/>
            </w:placeholder>
            <w:temporary/>
            <w:showingPlcHdr/>
            <w15:appearance w15:val="hidden"/>
          </w:sdtPr>
          <w:sdtContent>
            <w:tc>
              <w:tcPr>
                <w:tcW w:w="1872" w:type="dxa"/>
              </w:tcPr>
              <w:p w14:paraId="088BC679" w14:textId="77777777" w:rsidR="00E6004D" w:rsidRPr="0028553F" w:rsidRDefault="00E6004D" w:rsidP="00BF4184">
                <w:r w:rsidRPr="0028553F">
                  <w:rPr>
                    <w:lang w:bidi="fr-FR"/>
                  </w:rPr>
                  <w:t>456</w:t>
                </w:r>
              </w:p>
            </w:tc>
          </w:sdtContent>
        </w:sdt>
        <w:sdt>
          <w:sdtPr>
            <w:alias w:val="Données du tableau :"/>
            <w:tag w:val="Données du tableau :"/>
            <w:id w:val="1583876576"/>
            <w:placeholder>
              <w:docPart w:val="EBA1C6C271A94791813145B495AE1609"/>
            </w:placeholder>
            <w:temporary/>
            <w:showingPlcHdr/>
            <w15:appearance w15:val="hidden"/>
          </w:sdtPr>
          <w:sdtContent>
            <w:tc>
              <w:tcPr>
                <w:tcW w:w="1872" w:type="dxa"/>
              </w:tcPr>
              <w:p w14:paraId="7549D005" w14:textId="77777777" w:rsidR="00E6004D" w:rsidRPr="0028553F" w:rsidRDefault="00E6004D" w:rsidP="00BF4184">
                <w:r w:rsidRPr="0028553F">
                  <w:rPr>
                    <w:lang w:bidi="fr-FR"/>
                  </w:rPr>
                  <w:t>456</w:t>
                </w:r>
              </w:p>
            </w:tc>
          </w:sdtContent>
        </w:sdt>
      </w:tr>
      <w:tr w:rsidR="00E6004D" w:rsidRPr="0028553F" w14:paraId="0DE27769" w14:textId="77777777" w:rsidTr="00BF4184">
        <w:sdt>
          <w:sdtPr>
            <w:alias w:val="En-tête de ligne :"/>
            <w:tag w:val="En-tête de ligne :"/>
            <w:id w:val="-1439600689"/>
            <w:placeholder>
              <w:docPart w:val="4442195565B04DE7A2440691D4CC8D56"/>
            </w:placeholder>
            <w:temporary/>
            <w:showingPlcHdr/>
            <w15:appearance w15:val="hidden"/>
          </w:sdtPr>
          <w:sdtContent>
            <w:tc>
              <w:tcPr>
                <w:tcW w:w="1872" w:type="dxa"/>
              </w:tcPr>
              <w:p w14:paraId="3B0E6FCF" w14:textId="77777777" w:rsidR="00E6004D" w:rsidRPr="0028553F" w:rsidRDefault="00E6004D" w:rsidP="00BF4184">
                <w:r w:rsidRPr="0028553F">
                  <w:rPr>
                    <w:lang w:bidi="fr-FR"/>
                  </w:rPr>
                  <w:t>En-tête de ligne</w:t>
                </w:r>
              </w:p>
            </w:tc>
          </w:sdtContent>
        </w:sdt>
        <w:sdt>
          <w:sdtPr>
            <w:alias w:val="Données du tableau :"/>
            <w:tag w:val="Données du tableau :"/>
            <w:id w:val="-1490947208"/>
            <w:placeholder>
              <w:docPart w:val="C01118B780014082AC9FB37547242427"/>
            </w:placeholder>
            <w:temporary/>
            <w:showingPlcHdr/>
            <w15:appearance w15:val="hidden"/>
          </w:sdtPr>
          <w:sdtContent>
            <w:tc>
              <w:tcPr>
                <w:tcW w:w="1872" w:type="dxa"/>
              </w:tcPr>
              <w:p w14:paraId="33E42693" w14:textId="77777777" w:rsidR="00E6004D" w:rsidRPr="0028553F" w:rsidRDefault="00E6004D" w:rsidP="00BF4184">
                <w:r w:rsidRPr="0028553F">
                  <w:rPr>
                    <w:lang w:bidi="fr-FR"/>
                  </w:rPr>
                  <w:t>789</w:t>
                </w:r>
              </w:p>
            </w:tc>
          </w:sdtContent>
        </w:sdt>
        <w:sdt>
          <w:sdtPr>
            <w:alias w:val="Données du tableau :"/>
            <w:tag w:val="Données du tableau :"/>
            <w:id w:val="-470683202"/>
            <w:placeholder>
              <w:docPart w:val="74A74F5FBEE64C5188222A12970832D0"/>
            </w:placeholder>
            <w:temporary/>
            <w:showingPlcHdr/>
            <w15:appearance w15:val="hidden"/>
          </w:sdtPr>
          <w:sdtContent>
            <w:tc>
              <w:tcPr>
                <w:tcW w:w="1872" w:type="dxa"/>
              </w:tcPr>
              <w:p w14:paraId="52A8AF17" w14:textId="77777777" w:rsidR="00E6004D" w:rsidRPr="0028553F" w:rsidRDefault="00E6004D" w:rsidP="00BF4184">
                <w:r w:rsidRPr="0028553F">
                  <w:rPr>
                    <w:lang w:bidi="fr-FR"/>
                  </w:rPr>
                  <w:t>789</w:t>
                </w:r>
              </w:p>
            </w:tc>
          </w:sdtContent>
        </w:sdt>
        <w:sdt>
          <w:sdtPr>
            <w:alias w:val="Données du tableau :"/>
            <w:tag w:val="Données du tableau :"/>
            <w:id w:val="1440877877"/>
            <w:placeholder>
              <w:docPart w:val="D6FDC8676872409D8BA5EAE66200051F"/>
            </w:placeholder>
            <w:temporary/>
            <w:showingPlcHdr/>
            <w15:appearance w15:val="hidden"/>
          </w:sdtPr>
          <w:sdtContent>
            <w:tc>
              <w:tcPr>
                <w:tcW w:w="1872" w:type="dxa"/>
              </w:tcPr>
              <w:p w14:paraId="2C51EF75" w14:textId="77777777" w:rsidR="00E6004D" w:rsidRPr="0028553F" w:rsidRDefault="00E6004D" w:rsidP="00BF4184">
                <w:r w:rsidRPr="0028553F">
                  <w:rPr>
                    <w:lang w:bidi="fr-FR"/>
                  </w:rPr>
                  <w:t>789</w:t>
                </w:r>
              </w:p>
            </w:tc>
          </w:sdtContent>
        </w:sdt>
        <w:sdt>
          <w:sdtPr>
            <w:alias w:val="Données du tableau :"/>
            <w:tag w:val="Données du tableau :"/>
            <w:id w:val="695431633"/>
            <w:placeholder>
              <w:docPart w:val="FEBB49C20A1043E8BAAB3D0671539016"/>
            </w:placeholder>
            <w:temporary/>
            <w:showingPlcHdr/>
            <w15:appearance w15:val="hidden"/>
          </w:sdtPr>
          <w:sdtContent>
            <w:tc>
              <w:tcPr>
                <w:tcW w:w="1872" w:type="dxa"/>
              </w:tcPr>
              <w:p w14:paraId="5E5C16C5" w14:textId="77777777" w:rsidR="00E6004D" w:rsidRPr="0028553F" w:rsidRDefault="00E6004D" w:rsidP="00BF4184">
                <w:r w:rsidRPr="0028553F">
                  <w:rPr>
                    <w:lang w:bidi="fr-FR"/>
                  </w:rPr>
                  <w:t>789</w:t>
                </w:r>
              </w:p>
            </w:tc>
          </w:sdtContent>
        </w:sdt>
      </w:tr>
    </w:tbl>
    <w:p w14:paraId="440BA394" w14:textId="77777777" w:rsidR="00E81978" w:rsidRPr="0028553F" w:rsidRDefault="005D3A03">
      <w:pPr>
        <w:pStyle w:val="TableauFigure"/>
      </w:pPr>
      <w:r w:rsidRPr="0028553F">
        <w:rPr>
          <w:rStyle w:val="Emphasis"/>
          <w:lang w:bidi="fr-FR"/>
        </w:rPr>
        <w:t>Remarque</w:t>
      </w:r>
      <w:r w:rsidRPr="0028553F">
        <w:rPr>
          <w:lang w:bidi="fr-FR"/>
        </w:rPr>
        <w:t xml:space="preserve"> : </w:t>
      </w:r>
      <w:sdt>
        <w:sdtPr>
          <w:alias w:val="Texte de la note du tableau :"/>
          <w:tag w:val="Texte de la note du tableau :"/>
          <w:id w:val="668988805"/>
          <w:placeholder>
            <w:docPart w:val="DBEE2AFA26E44F6D9C41AC56DC4ED33A"/>
          </w:placeholder>
          <w:temporary/>
          <w:showingPlcHdr/>
          <w15:appearance w15:val="hidden"/>
        </w:sdtPr>
        <w:sdtContent>
          <w:r w:rsidRPr="0028553F">
            <w:rPr>
              <w:lang w:bidi="fr-FR"/>
            </w:rPr>
            <w:t>[Placez tous les tableaux de votre document dans une section dédiée aux tableaux figurant après les références (et, le cas échéant, les notes de bas de page). Commencez une nouvelle page pour chaque tableau, incluez un numéro et un titre de tableau pour chacun d’eux, comme illustré dans cette page. Le texte explicatif figure dans une note qui suit le tableau, comme dans cet exemple. Utilisez le style Tableau/Figure, disponible sous l’onglet Accueil dans la galerie Styles pour définir l’espacement entre le tableau et la note. Les tableaux au format APA peuvent utiliser un interligne simple ou de 1,5. Incluez un titre pour chaque ligne et colonne même si le contenu peut sembler évident. Un style de tableau par défaut a été configuré pour ce modèle correspondant à des instructions de l’APA. Pour insérer un tableau, sous l’onglet Insertion, cliquez sur Tableau.]</w:t>
          </w:r>
        </w:sdtContent>
      </w:sdt>
    </w:p>
    <w:sdt>
      <w:sdtPr>
        <w:alias w:val="Titre des figures :"/>
        <w:tag w:val="Titre des figures :"/>
        <w:id w:val="-2071720289"/>
        <w:placeholder>
          <w:docPart w:val="E61764D8EFF44C77BCB26CD9B8F8B0ED"/>
        </w:placeholder>
        <w:temporary/>
        <w:showingPlcHdr/>
        <w15:appearance w15:val="hidden"/>
      </w:sdtPr>
      <w:sdtContent>
        <w:p w14:paraId="0D8F3398" w14:textId="77777777" w:rsidR="00E81978" w:rsidRPr="0028553F" w:rsidRDefault="005D3A03">
          <w:pPr>
            <w:pStyle w:val="Titredesection"/>
          </w:pPr>
          <w:r w:rsidRPr="0028553F">
            <w:rPr>
              <w:lang w:bidi="fr-FR"/>
            </w:rPr>
            <w:t>Titre des figures :</w:t>
          </w:r>
        </w:p>
      </w:sdtContent>
    </w:sdt>
    <w:p w14:paraId="49BB04FE" w14:textId="77777777" w:rsidR="00E81978" w:rsidRPr="0028553F" w:rsidRDefault="005D3A03">
      <w:pPr>
        <w:pStyle w:val="NoSpacing"/>
      </w:pPr>
      <w:r w:rsidRPr="0028553F">
        <w:rPr>
          <w:noProof/>
          <w:lang w:bidi="fr-FR"/>
        </w:rPr>
        <w:drawing>
          <wp:inline distT="0" distB="0" distL="0" distR="0" wp14:anchorId="2EFB1D00" wp14:editId="72945340">
            <wp:extent cx="5734050" cy="3200400"/>
            <wp:effectExtent l="0" t="0" r="0" b="0"/>
            <wp:docPr id="2" name="Graphique 2" descr="Histogramme groupé affichant les valeurs de 3 séries pour 4 caté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BB55A6" w14:textId="77777777" w:rsidR="00E81978" w:rsidRPr="0028553F" w:rsidRDefault="005D3A03">
      <w:pPr>
        <w:pStyle w:val="TableauFigure"/>
      </w:pPr>
      <w:r w:rsidRPr="0028553F">
        <w:rPr>
          <w:rStyle w:val="Emphasis"/>
          <w:lang w:bidi="fr-FR"/>
        </w:rPr>
        <w:t>Figure 1</w:t>
      </w:r>
      <w:r w:rsidRPr="0028553F">
        <w:rPr>
          <w:lang w:bidi="fr-FR"/>
        </w:rPr>
        <w:t xml:space="preserve">. </w:t>
      </w:r>
      <w:sdt>
        <w:sdtPr>
          <w:alias w:val="Texte de la figure 1 :"/>
          <w:tag w:val="Texte de la figure 1 :"/>
          <w:id w:val="1420302148"/>
          <w:placeholder>
            <w:docPart w:val="6C9C7CD2CF79401A85E2D75370F6B581"/>
          </w:placeholder>
          <w:temporary/>
          <w:showingPlcHdr/>
          <w15:appearance w15:val="hidden"/>
          <w:text/>
        </w:sdtPr>
        <w:sdtContent>
          <w:r w:rsidRPr="0028553F">
            <w:rPr>
              <w:lang w:bidi="fr-FR"/>
            </w:rPr>
            <w:t>[Incluez tous les chiffres dans leur propre section après les références (et les notes de bas de page et tableaux, le cas échéant). Incluez une légende numérotée pour chaque figure. Utilisez le style Tableau/Figure pour ménager un interligne entre la figure et la légende.]</w:t>
          </w:r>
        </w:sdtContent>
      </w:sdt>
    </w:p>
    <w:p w14:paraId="7BD17ED1" w14:textId="77777777" w:rsidR="00E81978" w:rsidRPr="0028553F" w:rsidRDefault="005D3A03">
      <w:pPr>
        <w:pStyle w:val="TableauFigure"/>
      </w:pPr>
      <w:r w:rsidRPr="0028553F">
        <w:rPr>
          <w:lang w:bidi="fr-FR"/>
        </w:rPr>
        <w:t xml:space="preserve">Pour plus d’informations sur tous les éléments de la mise en forme APA, voir le guide </w:t>
      </w:r>
      <w:r w:rsidRPr="0028553F">
        <w:rPr>
          <w:rStyle w:val="Emphasis"/>
          <w:lang w:bidi="fr-FR"/>
        </w:rPr>
        <w:t>APA Style Manual, 6th Edition</w:t>
      </w:r>
      <w:r w:rsidRPr="0028553F">
        <w:rPr>
          <w:lang w:bidi="fr-FR"/>
        </w:rPr>
        <w:t>.</w:t>
      </w:r>
    </w:p>
    <w:sectPr w:rsidR="00E81978" w:rsidRPr="0028553F" w:rsidSect="007E3488">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EBDC8" w14:textId="77777777" w:rsidR="006711B7" w:rsidRDefault="006711B7">
      <w:pPr>
        <w:spacing w:line="240" w:lineRule="auto"/>
      </w:pPr>
      <w:r>
        <w:separator/>
      </w:r>
    </w:p>
    <w:p w14:paraId="1D03986C" w14:textId="77777777" w:rsidR="006711B7" w:rsidRDefault="006711B7"/>
  </w:endnote>
  <w:endnote w:type="continuationSeparator" w:id="0">
    <w:p w14:paraId="14A9F063" w14:textId="77777777" w:rsidR="006711B7" w:rsidRDefault="006711B7">
      <w:pPr>
        <w:spacing w:line="240" w:lineRule="auto"/>
      </w:pPr>
      <w:r>
        <w:continuationSeparator/>
      </w:r>
    </w:p>
    <w:p w14:paraId="5677CB59" w14:textId="77777777" w:rsidR="006711B7" w:rsidRDefault="006711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F3ABA" w14:textId="77777777" w:rsidR="006711B7" w:rsidRDefault="006711B7">
      <w:pPr>
        <w:spacing w:line="240" w:lineRule="auto"/>
      </w:pPr>
      <w:r>
        <w:separator/>
      </w:r>
    </w:p>
    <w:p w14:paraId="3FACD2C1" w14:textId="77777777" w:rsidR="006711B7" w:rsidRDefault="006711B7"/>
  </w:footnote>
  <w:footnote w:type="continuationSeparator" w:id="0">
    <w:p w14:paraId="6DF85099" w14:textId="77777777" w:rsidR="006711B7" w:rsidRDefault="006711B7">
      <w:pPr>
        <w:spacing w:line="240" w:lineRule="auto"/>
      </w:pPr>
      <w:r>
        <w:continuationSeparator/>
      </w:r>
    </w:p>
    <w:p w14:paraId="6A38F085" w14:textId="77777777" w:rsidR="006711B7" w:rsidRDefault="006711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2F4BE" w14:textId="189FCD66" w:rsidR="00E81978" w:rsidRDefault="00000000">
    <w:pPr>
      <w:pStyle w:val="Header"/>
    </w:pPr>
    <w:sdt>
      <w:sdtPr>
        <w:rPr>
          <w:rStyle w:val="Strong"/>
        </w:rPr>
        <w:alias w:val="Titre courant"/>
        <w:tag w:val=""/>
        <w:id w:val="12739865"/>
        <w:placeholder>
          <w:docPart w:val="E61764D8EFF44C77BCB26CD9B8F8B0E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751C1">
          <w:rPr>
            <w:rStyle w:val="Strong"/>
          </w:rPr>
          <w:t>facial expressions recognizer</w:t>
        </w:r>
      </w:sdtContent>
    </w:sdt>
    <w:r w:rsidR="005D3A03">
      <w:rPr>
        <w:rStyle w:val="Strong"/>
        <w:lang w:bidi="fr-FR"/>
      </w:rPr>
      <w:ptab w:relativeTo="margin" w:alignment="right" w:leader="none"/>
    </w:r>
    <w:r w:rsidR="005D3A03">
      <w:rPr>
        <w:rStyle w:val="Strong"/>
        <w:lang w:bidi="fr-FR"/>
      </w:rPr>
      <w:fldChar w:fldCharType="begin"/>
    </w:r>
    <w:r w:rsidR="005D3A03">
      <w:rPr>
        <w:rStyle w:val="Strong"/>
        <w:lang w:bidi="fr-FR"/>
      </w:rPr>
      <w:instrText xml:space="preserve"> PAGE   \* MERGEFORMAT </w:instrText>
    </w:r>
    <w:r w:rsidR="005D3A03">
      <w:rPr>
        <w:rStyle w:val="Strong"/>
        <w:lang w:bidi="fr-FR"/>
      </w:rPr>
      <w:fldChar w:fldCharType="separate"/>
    </w:r>
    <w:r w:rsidR="000D3F41">
      <w:rPr>
        <w:rStyle w:val="Strong"/>
        <w:noProof/>
        <w:lang w:bidi="fr-FR"/>
      </w:rPr>
      <w:t>8</w:t>
    </w:r>
    <w:r w:rsidR="005D3A03">
      <w:rPr>
        <w:rStyle w:val="Strong"/>
        <w:noProof/>
        <w:lang w:bidi="fr-F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64DD8" w14:textId="6B00EC75" w:rsidR="00E81978" w:rsidRDefault="008751C1">
    <w:pPr>
      <w:pStyle w:val="Header"/>
      <w:rPr>
        <w:rStyle w:val="Strong"/>
      </w:rPr>
    </w:pPr>
    <w:r>
      <w:rPr>
        <w:rStyle w:val="Strong"/>
        <w:lang w:bidi="fr-FR"/>
      </w:rPr>
      <w:t>Facial Expression recognizer</w:t>
    </w:r>
    <w:r w:rsidR="005D3A03">
      <w:rPr>
        <w:rStyle w:val="Strong"/>
        <w:lang w:bidi="fr-FR"/>
      </w:rPr>
      <w:ptab w:relativeTo="margin" w:alignment="right" w:leader="none"/>
    </w:r>
    <w:r w:rsidR="005D3A03">
      <w:rPr>
        <w:rStyle w:val="Strong"/>
        <w:lang w:bidi="fr-FR"/>
      </w:rPr>
      <w:fldChar w:fldCharType="begin"/>
    </w:r>
    <w:r w:rsidR="005D3A03">
      <w:rPr>
        <w:rStyle w:val="Strong"/>
        <w:lang w:bidi="fr-FR"/>
      </w:rPr>
      <w:instrText xml:space="preserve"> PAGE   \* MERGEFORMAT </w:instrText>
    </w:r>
    <w:r w:rsidR="005D3A03">
      <w:rPr>
        <w:rStyle w:val="Strong"/>
        <w:lang w:bidi="fr-FR"/>
      </w:rPr>
      <w:fldChar w:fldCharType="separate"/>
    </w:r>
    <w:r w:rsidR="000D3F41">
      <w:rPr>
        <w:rStyle w:val="Strong"/>
        <w:noProof/>
        <w:lang w:bidi="fr-FR"/>
      </w:rPr>
      <w:t>1</w:t>
    </w:r>
    <w:r w:rsidR="005D3A03">
      <w:rPr>
        <w:rStyle w:val="Strong"/>
        <w:noProof/>
        <w:lang w:bidi="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8088075">
    <w:abstractNumId w:val="9"/>
  </w:num>
  <w:num w:numId="2" w16cid:durableId="278026164">
    <w:abstractNumId w:val="7"/>
  </w:num>
  <w:num w:numId="3" w16cid:durableId="1064139927">
    <w:abstractNumId w:val="6"/>
  </w:num>
  <w:num w:numId="4" w16cid:durableId="1815489305">
    <w:abstractNumId w:val="5"/>
  </w:num>
  <w:num w:numId="5" w16cid:durableId="863060536">
    <w:abstractNumId w:val="4"/>
  </w:num>
  <w:num w:numId="6" w16cid:durableId="317540593">
    <w:abstractNumId w:val="8"/>
  </w:num>
  <w:num w:numId="7" w16cid:durableId="1081488021">
    <w:abstractNumId w:val="3"/>
  </w:num>
  <w:num w:numId="8" w16cid:durableId="701639362">
    <w:abstractNumId w:val="2"/>
  </w:num>
  <w:num w:numId="9" w16cid:durableId="862522061">
    <w:abstractNumId w:val="1"/>
  </w:num>
  <w:num w:numId="10" w16cid:durableId="1440641899">
    <w:abstractNumId w:val="0"/>
  </w:num>
  <w:num w:numId="11" w16cid:durableId="52774659">
    <w:abstractNumId w:val="9"/>
    <w:lvlOverride w:ilvl="0">
      <w:startOverride w:val="1"/>
    </w:lvlOverride>
  </w:num>
  <w:num w:numId="12" w16cid:durableId="905188566">
    <w:abstractNumId w:val="13"/>
  </w:num>
  <w:num w:numId="13" w16cid:durableId="129131103">
    <w:abstractNumId w:val="11"/>
  </w:num>
  <w:num w:numId="14" w16cid:durableId="950548948">
    <w:abstractNumId w:val="10"/>
  </w:num>
  <w:num w:numId="15" w16cid:durableId="13341425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D3"/>
    <w:rsid w:val="000D3F41"/>
    <w:rsid w:val="0028553F"/>
    <w:rsid w:val="00355DCA"/>
    <w:rsid w:val="00453509"/>
    <w:rsid w:val="00494AE8"/>
    <w:rsid w:val="00551A02"/>
    <w:rsid w:val="005534FA"/>
    <w:rsid w:val="005D3A03"/>
    <w:rsid w:val="006711B7"/>
    <w:rsid w:val="0069391F"/>
    <w:rsid w:val="007E3488"/>
    <w:rsid w:val="008002C0"/>
    <w:rsid w:val="00830316"/>
    <w:rsid w:val="008751C1"/>
    <w:rsid w:val="008C5323"/>
    <w:rsid w:val="009A6A3B"/>
    <w:rsid w:val="00A970D3"/>
    <w:rsid w:val="00B823AA"/>
    <w:rsid w:val="00BA45DB"/>
    <w:rsid w:val="00BF4184"/>
    <w:rsid w:val="00C0601E"/>
    <w:rsid w:val="00C31D30"/>
    <w:rsid w:val="00CD6E39"/>
    <w:rsid w:val="00CF6E91"/>
    <w:rsid w:val="00D83F61"/>
    <w:rsid w:val="00D85B68"/>
    <w:rsid w:val="00E6004D"/>
    <w:rsid w:val="00E81978"/>
    <w:rsid w:val="00EC5412"/>
    <w:rsid w:val="00F274C5"/>
    <w:rsid w:val="00F379B7"/>
    <w:rsid w:val="00F525FA"/>
    <w:rsid w:val="00FA5D4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2AFE5"/>
  <w15:chartTrackingRefBased/>
  <w15:docId w15:val="{3135E223-217D-47DC-B233-31FDD958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fr-FR"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esection">
    <w:name w:val="Titre de sectio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RapportAPA">
    <w:name w:val="Rapport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re2">
    <w:name w:val="Titr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543706">
      <w:bodyDiv w:val="1"/>
      <w:marLeft w:val="0"/>
      <w:marRight w:val="0"/>
      <w:marTop w:val="0"/>
      <w:marBottom w:val="0"/>
      <w:divBdr>
        <w:top w:val="none" w:sz="0" w:space="0" w:color="auto"/>
        <w:left w:val="none" w:sz="0" w:space="0" w:color="auto"/>
        <w:bottom w:val="none" w:sz="0" w:space="0" w:color="auto"/>
        <w:right w:val="none" w:sz="0" w:space="0" w:color="auto"/>
      </w:divBdr>
    </w:div>
    <w:div w:id="83861750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697607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391563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409549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50787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AppData\Local\Microsoft\Office\16.0\DTS\de-CH%7bC0A8F511-6B90-47D9-A364-F4544D2A3AD5%7d\%7b128B1A5E-FFCF-495D-BFEA-854FA13B483F%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Série 1</c:v>
                </c:pt>
              </c:strCache>
            </c:strRef>
          </c:tx>
          <c:spPr>
            <a:solidFill>
              <a:schemeClr val="accent1"/>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Série 2</c:v>
                </c:pt>
              </c:strCache>
            </c:strRef>
          </c:tx>
          <c:spPr>
            <a:solidFill>
              <a:schemeClr val="accent2"/>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Série 3</c:v>
                </c:pt>
              </c:strCache>
            </c:strRef>
          </c:tx>
          <c:spPr>
            <a:solidFill>
              <a:schemeClr val="accent3"/>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F00F03E59F4DF2864569A3D566B2C8"/>
        <w:category>
          <w:name w:val="General"/>
          <w:gallery w:val="placeholder"/>
        </w:category>
        <w:types>
          <w:type w:val="bbPlcHdr"/>
        </w:types>
        <w:behaviors>
          <w:behavior w:val="content"/>
        </w:behaviors>
        <w:guid w:val="{C0CCD540-30D4-4BFE-A599-029CD5086804}"/>
      </w:docPartPr>
      <w:docPartBody>
        <w:p w:rsidR="00000000" w:rsidRDefault="00000000">
          <w:pPr>
            <w:pStyle w:val="AEF00F03E59F4DF2864569A3D566B2C8"/>
          </w:pPr>
          <w:r w:rsidRPr="0028553F">
            <w:rPr>
              <w:lang w:bidi="fr-FR"/>
            </w:rPr>
            <w:t xml:space="preserve">[Titre de </w:t>
          </w:r>
          <w:r w:rsidRPr="0028553F">
            <w:rPr>
              <w:lang w:bidi="fr-FR"/>
            </w:rPr>
            <w:t>12 mots maximum sur une ou deux lignes]</w:t>
          </w:r>
        </w:p>
      </w:docPartBody>
    </w:docPart>
    <w:docPart>
      <w:docPartPr>
        <w:name w:val="B8E6E07F840D4A04BA75F285FFA52698"/>
        <w:category>
          <w:name w:val="General"/>
          <w:gallery w:val="placeholder"/>
        </w:category>
        <w:types>
          <w:type w:val="bbPlcHdr"/>
        </w:types>
        <w:behaviors>
          <w:behavior w:val="content"/>
        </w:behaviors>
        <w:guid w:val="{5DAF4BFF-9CEE-4ACA-A552-743420186E9F}"/>
      </w:docPartPr>
      <w:docPartBody>
        <w:p w:rsidR="00000000" w:rsidRDefault="00000000">
          <w:pPr>
            <w:pStyle w:val="B8E6E07F840D4A04BA75F285FFA52698"/>
          </w:pPr>
          <w:r w:rsidRPr="0028553F">
            <w:rPr>
              <w:lang w:bidi="fr-FR"/>
            </w:rPr>
            <w:t>[Titre de 12 mots maximum sur une ou deux lignes]</w:t>
          </w:r>
        </w:p>
      </w:docPartBody>
    </w:docPart>
    <w:docPart>
      <w:docPartPr>
        <w:name w:val="54E4F636237049418F2DFF448CA104DA"/>
        <w:category>
          <w:name w:val="General"/>
          <w:gallery w:val="placeholder"/>
        </w:category>
        <w:types>
          <w:type w:val="bbPlcHdr"/>
        </w:types>
        <w:behaviors>
          <w:behavior w:val="content"/>
        </w:behaviors>
        <w:guid w:val="{D3D2FB92-A3E2-46E3-A1FF-2F2C6266EA19}"/>
      </w:docPartPr>
      <w:docPartBody>
        <w:p w:rsidR="00000000" w:rsidRDefault="00000000">
          <w:pPr>
            <w:pStyle w:val="54E4F636237049418F2DFF448CA104DA"/>
          </w:pPr>
          <w:r w:rsidRPr="0028553F">
            <w:rPr>
              <w:lang w:bidi="fr-FR"/>
            </w:rPr>
            <w:t>[Pour ajouter une table des matières, il suffit d’appliquer le style de titre approprié uniquement au texte de titre au début d’un paragraphe. Il apparaîtra alors dans votre table des matières. Pour ce faire, sélectionnez le texte de votre titre. Ensuite, sous l’onglet Accueil, dans la galerie Styles, cliquez sur le style de votre choix.]</w:t>
          </w:r>
        </w:p>
      </w:docPartBody>
    </w:docPart>
    <w:docPart>
      <w:docPartPr>
        <w:name w:val="038824D1D0374436BDA125D599E83394"/>
        <w:category>
          <w:name w:val="General"/>
          <w:gallery w:val="placeholder"/>
        </w:category>
        <w:types>
          <w:type w:val="bbPlcHdr"/>
        </w:types>
        <w:behaviors>
          <w:behavior w:val="content"/>
        </w:behaviors>
        <w:guid w:val="{6D17FBA8-6E2A-4FD9-B5FC-C523F8F2690D}"/>
      </w:docPartPr>
      <w:docPartBody>
        <w:p w:rsidR="00000000" w:rsidRDefault="00000000">
          <w:pPr>
            <w:pStyle w:val="038824D1D0374436BDA125D599E83394"/>
          </w:pPr>
          <w:r w:rsidRPr="0028553F">
            <w:rPr>
              <w:lang w:bidi="fr-FR"/>
            </w:rPr>
            <w:t>[Ajoutez un point à la fin d’un titre courant. Notez que vous pouvez inclure des paragraphes consécutifs possédant chacun leur propre titre, le cas échéant.]</w:t>
          </w:r>
        </w:p>
      </w:docPartBody>
    </w:docPart>
    <w:docPart>
      <w:docPartPr>
        <w:name w:val="2B558E8D6BC84E9E88D5B9AA8ED7BB39"/>
        <w:category>
          <w:name w:val="General"/>
          <w:gallery w:val="placeholder"/>
        </w:category>
        <w:types>
          <w:type w:val="bbPlcHdr"/>
        </w:types>
        <w:behaviors>
          <w:behavior w:val="content"/>
        </w:behaviors>
        <w:guid w:val="{129680EB-0BA2-48B3-8F73-9B82539CD82C}"/>
      </w:docPartPr>
      <w:docPartBody>
        <w:p w:rsidR="00000000" w:rsidRDefault="00000000">
          <w:pPr>
            <w:pStyle w:val="2B558E8D6BC84E9E88D5B9AA8ED7BB39"/>
          </w:pPr>
          <w:r w:rsidRPr="0028553F">
            <w:rPr>
              <w:lang w:bidi="fr-FR"/>
            </w:rPr>
            <w:t>[Titre 4]</w:t>
          </w:r>
        </w:p>
      </w:docPartBody>
    </w:docPart>
    <w:docPart>
      <w:docPartPr>
        <w:name w:val="451E42F377264107AFD6E2D13CB8EC22"/>
        <w:category>
          <w:name w:val="General"/>
          <w:gallery w:val="placeholder"/>
        </w:category>
        <w:types>
          <w:type w:val="bbPlcHdr"/>
        </w:types>
        <w:behaviors>
          <w:behavior w:val="content"/>
        </w:behaviors>
        <w:guid w:val="{1035CD35-F396-41E9-8FDF-324910BCD58E}"/>
      </w:docPartPr>
      <w:docPartBody>
        <w:p w:rsidR="00000000" w:rsidRDefault="00000000">
          <w:pPr>
            <w:pStyle w:val="451E42F377264107AFD6E2D13CB8EC22"/>
          </w:pPr>
          <w:r w:rsidRPr="0028553F">
            <w:rPr>
              <w:lang w:bidi="fr-FR"/>
            </w:rPr>
            <w:t>[Lorsque vous utilisez des titres, n’ignorez pas les niveaux. Si vous avez besoin d’un titre 3, 4 ou 5 non suivi de texte avant le titre suivant, ajoutez simplement un point à la fin du titre, puis commencez un nouveau paragraphe pour entrer le sous-titre et son texte.]</w:t>
          </w:r>
        </w:p>
      </w:docPartBody>
    </w:docPart>
    <w:docPart>
      <w:docPartPr>
        <w:name w:val="E2D8DF94C2F84A588338EB25E412CF54"/>
        <w:category>
          <w:name w:val="General"/>
          <w:gallery w:val="placeholder"/>
        </w:category>
        <w:types>
          <w:type w:val="bbPlcHdr"/>
        </w:types>
        <w:behaviors>
          <w:behavior w:val="content"/>
        </w:behaviors>
        <w:guid w:val="{C9024516-8BCF-46BE-BF7E-BDB2FD432A9A}"/>
      </w:docPartPr>
      <w:docPartBody>
        <w:p w:rsidR="00000000" w:rsidRDefault="00000000">
          <w:pPr>
            <w:pStyle w:val="E2D8DF94C2F84A588338EB25E412CF54"/>
          </w:pPr>
          <w:r w:rsidRPr="0028553F">
            <w:rPr>
              <w:lang w:bidi="fr-FR"/>
            </w:rPr>
            <w:t>Nom de famille, Année</w:t>
          </w:r>
        </w:p>
      </w:docPartBody>
    </w:docPart>
    <w:docPart>
      <w:docPartPr>
        <w:name w:val="4A4EFAE30411437A8BC794CFE36CD735"/>
        <w:category>
          <w:name w:val="General"/>
          <w:gallery w:val="placeholder"/>
        </w:category>
        <w:types>
          <w:type w:val="bbPlcHdr"/>
        </w:types>
        <w:behaviors>
          <w:behavior w:val="content"/>
        </w:behaviors>
        <w:guid w:val="{380EA089-9DC4-49A5-8088-DFDC8172C12B}"/>
      </w:docPartPr>
      <w:docPartBody>
        <w:p w:rsidR="00000000" w:rsidRDefault="00000000">
          <w:pPr>
            <w:pStyle w:val="4A4EFAE30411437A8BC794CFE36CD735"/>
          </w:pPr>
          <w:r w:rsidRPr="0028553F">
            <w:rPr>
              <w:lang w:bidi="fr-FR"/>
            </w:rPr>
            <w:t>[Titre 5]</w:t>
          </w:r>
        </w:p>
      </w:docPartBody>
    </w:docPart>
    <w:docPart>
      <w:docPartPr>
        <w:name w:val="21B13393FD974F83A6A14EC1B8C87CDE"/>
        <w:category>
          <w:name w:val="General"/>
          <w:gallery w:val="placeholder"/>
        </w:category>
        <w:types>
          <w:type w:val="bbPlcHdr"/>
        </w:types>
        <w:behaviors>
          <w:behavior w:val="content"/>
        </w:behaviors>
        <w:guid w:val="{27339999-5BD9-4E53-B47A-7BD0333327F4}"/>
      </w:docPartPr>
      <w:docPartBody>
        <w:p w:rsidR="00000000" w:rsidRDefault="00000000">
          <w:pPr>
            <w:pStyle w:val="21B13393FD974F83A6A14EC1B8C87CDE"/>
          </w:pPr>
          <w:r w:rsidRPr="0028553F">
            <w:rPr>
              <w:lang w:bidi="fr-FR"/>
            </w:rPr>
            <w:t xml:space="preserve">[Comme toutes les sections de votre document, les références commencent sur leur propre page. La page des références qui suit est créée à l’aide de la fonctionnalité Citations et bibliographie disponible sous l’onglet Références. Cette fonctionnalité inclut une option de style qui met en forme vos références conformément à la norme APA 6e édition. Vous pouvez également utiliser cette fonctionnalité pour ajouter des citations qui sont liées à votre source, telles que celles qui sont affichées à la fin de ce </w:t>
          </w:r>
          <w:r w:rsidRPr="0028553F">
            <w:rPr>
              <w:lang w:bidi="fr-FR"/>
            </w:rPr>
            <w:t>paragraphe et du paragraphe précédent. Pour personnaliser une citation, cliquez dessus avec le bouton droit, puis cliquez sur Modifier la citation.]</w:t>
          </w:r>
        </w:p>
      </w:docPartBody>
    </w:docPart>
    <w:docPart>
      <w:docPartPr>
        <w:name w:val="09EF3A500A7B4643A731DE89E416E489"/>
        <w:category>
          <w:name w:val="General"/>
          <w:gallery w:val="placeholder"/>
        </w:category>
        <w:types>
          <w:type w:val="bbPlcHdr"/>
        </w:types>
        <w:behaviors>
          <w:behavior w:val="content"/>
        </w:behaviors>
        <w:guid w:val="{B3E9FC3A-5D85-4F3E-8C17-F093AAC38CED}"/>
      </w:docPartPr>
      <w:docPartBody>
        <w:p w:rsidR="00000000" w:rsidRDefault="00000000">
          <w:pPr>
            <w:pStyle w:val="09EF3A500A7B4643A731DE89E416E489"/>
          </w:pPr>
          <w:r w:rsidRPr="0028553F">
            <w:rPr>
              <w:lang w:bidi="fr-FR"/>
            </w:rPr>
            <w:t>Nom, année</w:t>
          </w:r>
        </w:p>
      </w:docPartBody>
    </w:docPart>
    <w:docPart>
      <w:docPartPr>
        <w:name w:val="33E8E5050EBB4403BA7C4ADCBEC16182"/>
        <w:category>
          <w:name w:val="General"/>
          <w:gallery w:val="placeholder"/>
        </w:category>
        <w:types>
          <w:type w:val="bbPlcHdr"/>
        </w:types>
        <w:behaviors>
          <w:behavior w:val="content"/>
        </w:behaviors>
        <w:guid w:val="{63C4E756-7D68-4CAE-93F1-A5A8D3D91770}"/>
      </w:docPartPr>
      <w:docPartBody>
        <w:p w:rsidR="00000000" w:rsidRDefault="00000000">
          <w:pPr>
            <w:pStyle w:val="33E8E5050EBB4403BA7C4ADCBEC16182"/>
          </w:pPr>
          <w:r w:rsidRPr="0028553F">
            <w:rPr>
              <w:lang w:bidi="fr-FR"/>
            </w:rPr>
            <w:t>Notes de bas de page</w:t>
          </w:r>
        </w:p>
      </w:docPartBody>
    </w:docPart>
    <w:docPart>
      <w:docPartPr>
        <w:name w:val="91EC7B982E06449DAE498917F3D65409"/>
        <w:category>
          <w:name w:val="General"/>
          <w:gallery w:val="placeholder"/>
        </w:category>
        <w:types>
          <w:type w:val="bbPlcHdr"/>
        </w:types>
        <w:behaviors>
          <w:behavior w:val="content"/>
        </w:behaviors>
        <w:guid w:val="{9E71C6A0-FB07-42B2-854E-A90B83676FAC}"/>
      </w:docPartPr>
      <w:docPartBody>
        <w:p w:rsidR="00000000" w:rsidRDefault="00000000">
          <w:pPr>
            <w:pStyle w:val="91EC7B982E06449DAE498917F3D65409"/>
          </w:pPr>
          <w:r w:rsidRPr="0028553F">
            <w:rPr>
              <w:lang w:bidi="fr-FR"/>
            </w:rPr>
            <w:t>[Titre du tableau]</w:t>
          </w:r>
        </w:p>
      </w:docPartBody>
    </w:docPart>
    <w:docPart>
      <w:docPartPr>
        <w:name w:val="ED7FA075DC734FEC9C7067312BDA6FA3"/>
        <w:category>
          <w:name w:val="General"/>
          <w:gallery w:val="placeholder"/>
        </w:category>
        <w:types>
          <w:type w:val="bbPlcHdr"/>
        </w:types>
        <w:behaviors>
          <w:behavior w:val="content"/>
        </w:behaviors>
        <w:guid w:val="{088FBAC6-965C-4F3D-A475-76C6D0C66E80}"/>
      </w:docPartPr>
      <w:docPartBody>
        <w:p w:rsidR="00000000" w:rsidRDefault="00000000">
          <w:pPr>
            <w:pStyle w:val="ED7FA075DC734FEC9C7067312BDA6FA3"/>
          </w:pPr>
          <w:r w:rsidRPr="0028553F">
            <w:rPr>
              <w:lang w:bidi="fr-FR"/>
            </w:rPr>
            <w:t>En-tête de colonne</w:t>
          </w:r>
        </w:p>
      </w:docPartBody>
    </w:docPart>
    <w:docPart>
      <w:docPartPr>
        <w:name w:val="1C6BF24E538C417180CB54994501BD71"/>
        <w:category>
          <w:name w:val="General"/>
          <w:gallery w:val="placeholder"/>
        </w:category>
        <w:types>
          <w:type w:val="bbPlcHdr"/>
        </w:types>
        <w:behaviors>
          <w:behavior w:val="content"/>
        </w:behaviors>
        <w:guid w:val="{06A7FFE1-858C-4BE0-819B-52CA166160EE}"/>
      </w:docPartPr>
      <w:docPartBody>
        <w:p w:rsidR="00000000" w:rsidRDefault="00000000">
          <w:pPr>
            <w:pStyle w:val="1C6BF24E538C417180CB54994501BD71"/>
          </w:pPr>
          <w:r w:rsidRPr="0028553F">
            <w:rPr>
              <w:lang w:bidi="fr-FR"/>
            </w:rPr>
            <w:t>En-tête de colonne</w:t>
          </w:r>
        </w:p>
      </w:docPartBody>
    </w:docPart>
    <w:docPart>
      <w:docPartPr>
        <w:name w:val="BC8F9D47600D40869471365FB155C000"/>
        <w:category>
          <w:name w:val="General"/>
          <w:gallery w:val="placeholder"/>
        </w:category>
        <w:types>
          <w:type w:val="bbPlcHdr"/>
        </w:types>
        <w:behaviors>
          <w:behavior w:val="content"/>
        </w:behaviors>
        <w:guid w:val="{070992E9-46D3-4E25-98C8-BF26DA8B520A}"/>
      </w:docPartPr>
      <w:docPartBody>
        <w:p w:rsidR="00000000" w:rsidRDefault="00000000">
          <w:pPr>
            <w:pStyle w:val="BC8F9D47600D40869471365FB155C000"/>
          </w:pPr>
          <w:r w:rsidRPr="0028553F">
            <w:rPr>
              <w:lang w:bidi="fr-FR"/>
            </w:rPr>
            <w:t>En-tête de colonne</w:t>
          </w:r>
        </w:p>
      </w:docPartBody>
    </w:docPart>
    <w:docPart>
      <w:docPartPr>
        <w:name w:val="3C280F90DB154573A8E3A40ABA76B021"/>
        <w:category>
          <w:name w:val="General"/>
          <w:gallery w:val="placeholder"/>
        </w:category>
        <w:types>
          <w:type w:val="bbPlcHdr"/>
        </w:types>
        <w:behaviors>
          <w:behavior w:val="content"/>
        </w:behaviors>
        <w:guid w:val="{F28D532A-AA69-493F-884C-C72562E1CAC2}"/>
      </w:docPartPr>
      <w:docPartBody>
        <w:p w:rsidR="00000000" w:rsidRDefault="00000000">
          <w:pPr>
            <w:pStyle w:val="3C280F90DB154573A8E3A40ABA76B021"/>
          </w:pPr>
          <w:r w:rsidRPr="0028553F">
            <w:rPr>
              <w:lang w:bidi="fr-FR"/>
            </w:rPr>
            <w:t>En-tête de colonne</w:t>
          </w:r>
        </w:p>
      </w:docPartBody>
    </w:docPart>
    <w:docPart>
      <w:docPartPr>
        <w:name w:val="171B780ED0EA4826BD0028723590E442"/>
        <w:category>
          <w:name w:val="General"/>
          <w:gallery w:val="placeholder"/>
        </w:category>
        <w:types>
          <w:type w:val="bbPlcHdr"/>
        </w:types>
        <w:behaviors>
          <w:behavior w:val="content"/>
        </w:behaviors>
        <w:guid w:val="{E5CD562A-70EF-4526-8DE7-87D8AC1E4AE4}"/>
      </w:docPartPr>
      <w:docPartBody>
        <w:p w:rsidR="00000000" w:rsidRDefault="00000000">
          <w:pPr>
            <w:pStyle w:val="171B780ED0EA4826BD0028723590E442"/>
          </w:pPr>
          <w:r w:rsidRPr="0028553F">
            <w:rPr>
              <w:lang w:bidi="fr-FR"/>
            </w:rPr>
            <w:t>En-tête de colonne</w:t>
          </w:r>
        </w:p>
      </w:docPartBody>
    </w:docPart>
    <w:docPart>
      <w:docPartPr>
        <w:name w:val="6C66E06708FC4B32B615BF4C4FA4F43B"/>
        <w:category>
          <w:name w:val="General"/>
          <w:gallery w:val="placeholder"/>
        </w:category>
        <w:types>
          <w:type w:val="bbPlcHdr"/>
        </w:types>
        <w:behaviors>
          <w:behavior w:val="content"/>
        </w:behaviors>
        <w:guid w:val="{F3F22442-E371-426D-B2BC-DE6112944B0F}"/>
      </w:docPartPr>
      <w:docPartBody>
        <w:p w:rsidR="00000000" w:rsidRDefault="00000000">
          <w:pPr>
            <w:pStyle w:val="6C66E06708FC4B32B615BF4C4FA4F43B"/>
          </w:pPr>
          <w:r w:rsidRPr="0028553F">
            <w:rPr>
              <w:lang w:bidi="fr-FR"/>
            </w:rPr>
            <w:t>En-tête de ligne</w:t>
          </w:r>
        </w:p>
      </w:docPartBody>
    </w:docPart>
    <w:docPart>
      <w:docPartPr>
        <w:name w:val="3ABACF5BA5B945F686EDDE1373529F02"/>
        <w:category>
          <w:name w:val="General"/>
          <w:gallery w:val="placeholder"/>
        </w:category>
        <w:types>
          <w:type w:val="bbPlcHdr"/>
        </w:types>
        <w:behaviors>
          <w:behavior w:val="content"/>
        </w:behaviors>
        <w:guid w:val="{BD4E76CC-8953-4B52-BFA1-165E984086F3}"/>
      </w:docPartPr>
      <w:docPartBody>
        <w:p w:rsidR="00000000" w:rsidRDefault="00000000">
          <w:pPr>
            <w:pStyle w:val="3ABACF5BA5B945F686EDDE1373529F02"/>
          </w:pPr>
          <w:r w:rsidRPr="0028553F">
            <w:rPr>
              <w:lang w:bidi="fr-FR"/>
            </w:rPr>
            <w:t>123</w:t>
          </w:r>
        </w:p>
      </w:docPartBody>
    </w:docPart>
    <w:docPart>
      <w:docPartPr>
        <w:name w:val="FDB42954E591484BA6F1B16C0674864D"/>
        <w:category>
          <w:name w:val="General"/>
          <w:gallery w:val="placeholder"/>
        </w:category>
        <w:types>
          <w:type w:val="bbPlcHdr"/>
        </w:types>
        <w:behaviors>
          <w:behavior w:val="content"/>
        </w:behaviors>
        <w:guid w:val="{A1E44AE7-8865-4CE8-A78A-27C51FCBD46B}"/>
      </w:docPartPr>
      <w:docPartBody>
        <w:p w:rsidR="00000000" w:rsidRDefault="00000000">
          <w:pPr>
            <w:pStyle w:val="FDB42954E591484BA6F1B16C0674864D"/>
          </w:pPr>
          <w:r w:rsidRPr="0028553F">
            <w:rPr>
              <w:lang w:bidi="fr-FR"/>
            </w:rPr>
            <w:t>123</w:t>
          </w:r>
        </w:p>
      </w:docPartBody>
    </w:docPart>
    <w:docPart>
      <w:docPartPr>
        <w:name w:val="FF99A439102C4DB4843941098E97354F"/>
        <w:category>
          <w:name w:val="General"/>
          <w:gallery w:val="placeholder"/>
        </w:category>
        <w:types>
          <w:type w:val="bbPlcHdr"/>
        </w:types>
        <w:behaviors>
          <w:behavior w:val="content"/>
        </w:behaviors>
        <w:guid w:val="{EA6414A9-8027-448D-B373-5AD7CA58706A}"/>
      </w:docPartPr>
      <w:docPartBody>
        <w:p w:rsidR="00000000" w:rsidRDefault="00000000">
          <w:pPr>
            <w:pStyle w:val="FF99A439102C4DB4843941098E97354F"/>
          </w:pPr>
          <w:r w:rsidRPr="0028553F">
            <w:rPr>
              <w:lang w:bidi="fr-FR"/>
            </w:rPr>
            <w:t>123</w:t>
          </w:r>
        </w:p>
      </w:docPartBody>
    </w:docPart>
    <w:docPart>
      <w:docPartPr>
        <w:name w:val="874C00F5F0C4427A968746C051A58516"/>
        <w:category>
          <w:name w:val="General"/>
          <w:gallery w:val="placeholder"/>
        </w:category>
        <w:types>
          <w:type w:val="bbPlcHdr"/>
        </w:types>
        <w:behaviors>
          <w:behavior w:val="content"/>
        </w:behaviors>
        <w:guid w:val="{1B142CBC-5728-4038-B03B-03B4BFC72F31}"/>
      </w:docPartPr>
      <w:docPartBody>
        <w:p w:rsidR="00000000" w:rsidRDefault="00000000">
          <w:pPr>
            <w:pStyle w:val="874C00F5F0C4427A968746C051A58516"/>
          </w:pPr>
          <w:r w:rsidRPr="0028553F">
            <w:rPr>
              <w:lang w:bidi="fr-FR"/>
            </w:rPr>
            <w:t>123</w:t>
          </w:r>
        </w:p>
      </w:docPartBody>
    </w:docPart>
    <w:docPart>
      <w:docPartPr>
        <w:name w:val="52BF82C9074D436590D8D41735464FD7"/>
        <w:category>
          <w:name w:val="General"/>
          <w:gallery w:val="placeholder"/>
        </w:category>
        <w:types>
          <w:type w:val="bbPlcHdr"/>
        </w:types>
        <w:behaviors>
          <w:behavior w:val="content"/>
        </w:behaviors>
        <w:guid w:val="{A36B56F0-98ED-4ACA-874D-8814390BBB52}"/>
      </w:docPartPr>
      <w:docPartBody>
        <w:p w:rsidR="00000000" w:rsidRDefault="00000000">
          <w:pPr>
            <w:pStyle w:val="52BF82C9074D436590D8D41735464FD7"/>
          </w:pPr>
          <w:r w:rsidRPr="0028553F">
            <w:rPr>
              <w:lang w:bidi="fr-FR"/>
            </w:rPr>
            <w:t>En-tête de ligne</w:t>
          </w:r>
        </w:p>
      </w:docPartBody>
    </w:docPart>
    <w:docPart>
      <w:docPartPr>
        <w:name w:val="8DBD9C2F296C4B57A85BFE1CE88A7B2E"/>
        <w:category>
          <w:name w:val="General"/>
          <w:gallery w:val="placeholder"/>
        </w:category>
        <w:types>
          <w:type w:val="bbPlcHdr"/>
        </w:types>
        <w:behaviors>
          <w:behavior w:val="content"/>
        </w:behaviors>
        <w:guid w:val="{7A7FE960-FAC1-4FB7-A876-3F99D4A2611B}"/>
      </w:docPartPr>
      <w:docPartBody>
        <w:p w:rsidR="00000000" w:rsidRDefault="00000000">
          <w:pPr>
            <w:pStyle w:val="8DBD9C2F296C4B57A85BFE1CE88A7B2E"/>
          </w:pPr>
          <w:r w:rsidRPr="0028553F">
            <w:rPr>
              <w:lang w:bidi="fr-FR"/>
            </w:rPr>
            <w:t>456</w:t>
          </w:r>
        </w:p>
      </w:docPartBody>
    </w:docPart>
    <w:docPart>
      <w:docPartPr>
        <w:name w:val="ACF8E69649D34A1792C5073C4D4F57B1"/>
        <w:category>
          <w:name w:val="General"/>
          <w:gallery w:val="placeholder"/>
        </w:category>
        <w:types>
          <w:type w:val="bbPlcHdr"/>
        </w:types>
        <w:behaviors>
          <w:behavior w:val="content"/>
        </w:behaviors>
        <w:guid w:val="{F8C009B7-5635-48BC-A706-C1BB6E20F24A}"/>
      </w:docPartPr>
      <w:docPartBody>
        <w:p w:rsidR="00000000" w:rsidRDefault="00000000">
          <w:pPr>
            <w:pStyle w:val="ACF8E69649D34A1792C5073C4D4F57B1"/>
          </w:pPr>
          <w:r w:rsidRPr="0028553F">
            <w:rPr>
              <w:lang w:bidi="fr-FR"/>
            </w:rPr>
            <w:t>456</w:t>
          </w:r>
        </w:p>
      </w:docPartBody>
    </w:docPart>
    <w:docPart>
      <w:docPartPr>
        <w:name w:val="4EC2C3C9843444799F98F372E147CA39"/>
        <w:category>
          <w:name w:val="General"/>
          <w:gallery w:val="placeholder"/>
        </w:category>
        <w:types>
          <w:type w:val="bbPlcHdr"/>
        </w:types>
        <w:behaviors>
          <w:behavior w:val="content"/>
        </w:behaviors>
        <w:guid w:val="{E0FAF791-744B-40DC-94F6-2FA2A3001802}"/>
      </w:docPartPr>
      <w:docPartBody>
        <w:p w:rsidR="00000000" w:rsidRDefault="00000000">
          <w:pPr>
            <w:pStyle w:val="4EC2C3C9843444799F98F372E147CA39"/>
          </w:pPr>
          <w:r w:rsidRPr="0028553F">
            <w:rPr>
              <w:lang w:bidi="fr-FR"/>
            </w:rPr>
            <w:t>456</w:t>
          </w:r>
        </w:p>
      </w:docPartBody>
    </w:docPart>
    <w:docPart>
      <w:docPartPr>
        <w:name w:val="24BD580371964A218C9FC9A74F575407"/>
        <w:category>
          <w:name w:val="General"/>
          <w:gallery w:val="placeholder"/>
        </w:category>
        <w:types>
          <w:type w:val="bbPlcHdr"/>
        </w:types>
        <w:behaviors>
          <w:behavior w:val="content"/>
        </w:behaviors>
        <w:guid w:val="{03E3470A-2FEF-4DE8-BAE4-F67DFCBC286F}"/>
      </w:docPartPr>
      <w:docPartBody>
        <w:p w:rsidR="00000000" w:rsidRDefault="00000000">
          <w:pPr>
            <w:pStyle w:val="24BD580371964A218C9FC9A74F575407"/>
          </w:pPr>
          <w:r w:rsidRPr="0028553F">
            <w:rPr>
              <w:lang w:bidi="fr-FR"/>
            </w:rPr>
            <w:t>456</w:t>
          </w:r>
        </w:p>
      </w:docPartBody>
    </w:docPart>
    <w:docPart>
      <w:docPartPr>
        <w:name w:val="45C72ED9200945D387632FB672E67726"/>
        <w:category>
          <w:name w:val="General"/>
          <w:gallery w:val="placeholder"/>
        </w:category>
        <w:types>
          <w:type w:val="bbPlcHdr"/>
        </w:types>
        <w:behaviors>
          <w:behavior w:val="content"/>
        </w:behaviors>
        <w:guid w:val="{FF178DEE-A748-4D46-869D-16161EA59FAB}"/>
      </w:docPartPr>
      <w:docPartBody>
        <w:p w:rsidR="00000000" w:rsidRDefault="00000000">
          <w:pPr>
            <w:pStyle w:val="45C72ED9200945D387632FB672E67726"/>
          </w:pPr>
          <w:r w:rsidRPr="0028553F">
            <w:rPr>
              <w:lang w:bidi="fr-FR"/>
            </w:rPr>
            <w:t>En-tête de ligne</w:t>
          </w:r>
        </w:p>
      </w:docPartBody>
    </w:docPart>
    <w:docPart>
      <w:docPartPr>
        <w:name w:val="3EC0356B5956450C9BA5F71BB00C6816"/>
        <w:category>
          <w:name w:val="General"/>
          <w:gallery w:val="placeholder"/>
        </w:category>
        <w:types>
          <w:type w:val="bbPlcHdr"/>
        </w:types>
        <w:behaviors>
          <w:behavior w:val="content"/>
        </w:behaviors>
        <w:guid w:val="{938A9B79-21B4-451E-A088-299A708F834E}"/>
      </w:docPartPr>
      <w:docPartBody>
        <w:p w:rsidR="00000000" w:rsidRDefault="00000000">
          <w:pPr>
            <w:pStyle w:val="3EC0356B5956450C9BA5F71BB00C6816"/>
          </w:pPr>
          <w:r w:rsidRPr="0028553F">
            <w:rPr>
              <w:lang w:bidi="fr-FR"/>
            </w:rPr>
            <w:t>789</w:t>
          </w:r>
        </w:p>
      </w:docPartBody>
    </w:docPart>
    <w:docPart>
      <w:docPartPr>
        <w:name w:val="71F797B64F4A46F48A84AD7E04017F4D"/>
        <w:category>
          <w:name w:val="General"/>
          <w:gallery w:val="placeholder"/>
        </w:category>
        <w:types>
          <w:type w:val="bbPlcHdr"/>
        </w:types>
        <w:behaviors>
          <w:behavior w:val="content"/>
        </w:behaviors>
        <w:guid w:val="{FFD19298-8A0B-4F26-8AA1-068430876011}"/>
      </w:docPartPr>
      <w:docPartBody>
        <w:p w:rsidR="00000000" w:rsidRDefault="00000000">
          <w:pPr>
            <w:pStyle w:val="71F797B64F4A46F48A84AD7E04017F4D"/>
          </w:pPr>
          <w:r w:rsidRPr="0028553F">
            <w:rPr>
              <w:lang w:bidi="fr-FR"/>
            </w:rPr>
            <w:t>789</w:t>
          </w:r>
        </w:p>
      </w:docPartBody>
    </w:docPart>
    <w:docPart>
      <w:docPartPr>
        <w:name w:val="00440BB3A485456B950CA6607A507D9E"/>
        <w:category>
          <w:name w:val="General"/>
          <w:gallery w:val="placeholder"/>
        </w:category>
        <w:types>
          <w:type w:val="bbPlcHdr"/>
        </w:types>
        <w:behaviors>
          <w:behavior w:val="content"/>
        </w:behaviors>
        <w:guid w:val="{BE6D570B-AB34-4D0C-9042-246A2B58BA1D}"/>
      </w:docPartPr>
      <w:docPartBody>
        <w:p w:rsidR="00000000" w:rsidRDefault="00000000">
          <w:pPr>
            <w:pStyle w:val="00440BB3A485456B950CA6607A507D9E"/>
          </w:pPr>
          <w:r w:rsidRPr="0028553F">
            <w:rPr>
              <w:lang w:bidi="fr-FR"/>
            </w:rPr>
            <w:t>789</w:t>
          </w:r>
        </w:p>
      </w:docPartBody>
    </w:docPart>
    <w:docPart>
      <w:docPartPr>
        <w:name w:val="EE579F6E89E9410EB8DEEA2583EC29C3"/>
        <w:category>
          <w:name w:val="General"/>
          <w:gallery w:val="placeholder"/>
        </w:category>
        <w:types>
          <w:type w:val="bbPlcHdr"/>
        </w:types>
        <w:behaviors>
          <w:behavior w:val="content"/>
        </w:behaviors>
        <w:guid w:val="{42A889CD-1943-4A76-9209-EC2780DF63D4}"/>
      </w:docPartPr>
      <w:docPartBody>
        <w:p w:rsidR="00000000" w:rsidRDefault="00000000">
          <w:pPr>
            <w:pStyle w:val="EE579F6E89E9410EB8DEEA2583EC29C3"/>
          </w:pPr>
          <w:r w:rsidRPr="0028553F">
            <w:rPr>
              <w:lang w:bidi="fr-FR"/>
            </w:rPr>
            <w:t>789</w:t>
          </w:r>
        </w:p>
      </w:docPartBody>
    </w:docPart>
    <w:docPart>
      <w:docPartPr>
        <w:name w:val="78152A31A450454886C5206539D6E7A3"/>
        <w:category>
          <w:name w:val="General"/>
          <w:gallery w:val="placeholder"/>
        </w:category>
        <w:types>
          <w:type w:val="bbPlcHdr"/>
        </w:types>
        <w:behaviors>
          <w:behavior w:val="content"/>
        </w:behaviors>
        <w:guid w:val="{82C8136E-4892-4F27-B4CB-09B156221D6F}"/>
      </w:docPartPr>
      <w:docPartBody>
        <w:p w:rsidR="00000000" w:rsidRDefault="00000000">
          <w:pPr>
            <w:pStyle w:val="78152A31A450454886C5206539D6E7A3"/>
          </w:pPr>
          <w:r w:rsidRPr="0028553F">
            <w:rPr>
              <w:lang w:bidi="fr-FR"/>
            </w:rPr>
            <w:t>En-tête de ligne</w:t>
          </w:r>
        </w:p>
      </w:docPartBody>
    </w:docPart>
    <w:docPart>
      <w:docPartPr>
        <w:name w:val="838C2E31DC1E493DBE7332D29E82BED7"/>
        <w:category>
          <w:name w:val="General"/>
          <w:gallery w:val="placeholder"/>
        </w:category>
        <w:types>
          <w:type w:val="bbPlcHdr"/>
        </w:types>
        <w:behaviors>
          <w:behavior w:val="content"/>
        </w:behaviors>
        <w:guid w:val="{68DD16D8-D80C-4776-9EAE-662D211B4C1B}"/>
      </w:docPartPr>
      <w:docPartBody>
        <w:p w:rsidR="00000000" w:rsidRDefault="00000000">
          <w:pPr>
            <w:pStyle w:val="838C2E31DC1E493DBE7332D29E82BED7"/>
          </w:pPr>
          <w:r w:rsidRPr="0028553F">
            <w:rPr>
              <w:lang w:bidi="fr-FR"/>
            </w:rPr>
            <w:t>123</w:t>
          </w:r>
        </w:p>
      </w:docPartBody>
    </w:docPart>
    <w:docPart>
      <w:docPartPr>
        <w:name w:val="36F768499922409AB013F0B55AF53707"/>
        <w:category>
          <w:name w:val="General"/>
          <w:gallery w:val="placeholder"/>
        </w:category>
        <w:types>
          <w:type w:val="bbPlcHdr"/>
        </w:types>
        <w:behaviors>
          <w:behavior w:val="content"/>
        </w:behaviors>
        <w:guid w:val="{31029D0D-00B7-4680-95D4-4F8F6238AE9C}"/>
      </w:docPartPr>
      <w:docPartBody>
        <w:p w:rsidR="00000000" w:rsidRDefault="00000000">
          <w:pPr>
            <w:pStyle w:val="36F768499922409AB013F0B55AF53707"/>
          </w:pPr>
          <w:r w:rsidRPr="0028553F">
            <w:rPr>
              <w:lang w:bidi="fr-FR"/>
            </w:rPr>
            <w:t>123</w:t>
          </w:r>
        </w:p>
      </w:docPartBody>
    </w:docPart>
    <w:docPart>
      <w:docPartPr>
        <w:name w:val="1097365743AB423DBAF02E6C5D9F1E2D"/>
        <w:category>
          <w:name w:val="General"/>
          <w:gallery w:val="placeholder"/>
        </w:category>
        <w:types>
          <w:type w:val="bbPlcHdr"/>
        </w:types>
        <w:behaviors>
          <w:behavior w:val="content"/>
        </w:behaviors>
        <w:guid w:val="{333E9B96-D61B-4A1B-85EB-14ADAA48617F}"/>
      </w:docPartPr>
      <w:docPartBody>
        <w:p w:rsidR="00000000" w:rsidRDefault="00000000">
          <w:pPr>
            <w:pStyle w:val="1097365743AB423DBAF02E6C5D9F1E2D"/>
          </w:pPr>
          <w:r w:rsidRPr="0028553F">
            <w:rPr>
              <w:lang w:bidi="fr-FR"/>
            </w:rPr>
            <w:t>123</w:t>
          </w:r>
        </w:p>
      </w:docPartBody>
    </w:docPart>
    <w:docPart>
      <w:docPartPr>
        <w:name w:val="8B34B0511BE0403184DA93F63844C4E6"/>
        <w:category>
          <w:name w:val="General"/>
          <w:gallery w:val="placeholder"/>
        </w:category>
        <w:types>
          <w:type w:val="bbPlcHdr"/>
        </w:types>
        <w:behaviors>
          <w:behavior w:val="content"/>
        </w:behaviors>
        <w:guid w:val="{279297D1-B69E-4EC1-AB92-C867E125D4BA}"/>
      </w:docPartPr>
      <w:docPartBody>
        <w:p w:rsidR="00000000" w:rsidRDefault="00000000">
          <w:pPr>
            <w:pStyle w:val="8B34B0511BE0403184DA93F63844C4E6"/>
          </w:pPr>
          <w:r w:rsidRPr="0028553F">
            <w:rPr>
              <w:lang w:bidi="fr-FR"/>
            </w:rPr>
            <w:t>123</w:t>
          </w:r>
        </w:p>
      </w:docPartBody>
    </w:docPart>
    <w:docPart>
      <w:docPartPr>
        <w:name w:val="E9A1D58CF9A4424CAC4CAD089C1F0B3C"/>
        <w:category>
          <w:name w:val="General"/>
          <w:gallery w:val="placeholder"/>
        </w:category>
        <w:types>
          <w:type w:val="bbPlcHdr"/>
        </w:types>
        <w:behaviors>
          <w:behavior w:val="content"/>
        </w:behaviors>
        <w:guid w:val="{FA9650B6-D4E8-43EF-AFB7-636451B5B281}"/>
      </w:docPartPr>
      <w:docPartBody>
        <w:p w:rsidR="00000000" w:rsidRDefault="00000000">
          <w:pPr>
            <w:pStyle w:val="E9A1D58CF9A4424CAC4CAD089C1F0B3C"/>
          </w:pPr>
          <w:r w:rsidRPr="0028553F">
            <w:rPr>
              <w:lang w:bidi="fr-FR"/>
            </w:rPr>
            <w:t>En-tête de ligne</w:t>
          </w:r>
        </w:p>
      </w:docPartBody>
    </w:docPart>
    <w:docPart>
      <w:docPartPr>
        <w:name w:val="AB3F6A9F9AE545F3AD47D7E10FC33D49"/>
        <w:category>
          <w:name w:val="General"/>
          <w:gallery w:val="placeholder"/>
        </w:category>
        <w:types>
          <w:type w:val="bbPlcHdr"/>
        </w:types>
        <w:behaviors>
          <w:behavior w:val="content"/>
        </w:behaviors>
        <w:guid w:val="{5936BCC6-7161-459B-88E7-E41928C9B199}"/>
      </w:docPartPr>
      <w:docPartBody>
        <w:p w:rsidR="00000000" w:rsidRDefault="00000000">
          <w:pPr>
            <w:pStyle w:val="AB3F6A9F9AE545F3AD47D7E10FC33D49"/>
          </w:pPr>
          <w:r w:rsidRPr="0028553F">
            <w:rPr>
              <w:lang w:bidi="fr-FR"/>
            </w:rPr>
            <w:t>456</w:t>
          </w:r>
        </w:p>
      </w:docPartBody>
    </w:docPart>
    <w:docPart>
      <w:docPartPr>
        <w:name w:val="2A2847E3231744E0BC8A3E518B081E8D"/>
        <w:category>
          <w:name w:val="General"/>
          <w:gallery w:val="placeholder"/>
        </w:category>
        <w:types>
          <w:type w:val="bbPlcHdr"/>
        </w:types>
        <w:behaviors>
          <w:behavior w:val="content"/>
        </w:behaviors>
        <w:guid w:val="{0F62458C-E8E8-498F-9ABE-DF1EDBAFCA91}"/>
      </w:docPartPr>
      <w:docPartBody>
        <w:p w:rsidR="00000000" w:rsidRDefault="00000000">
          <w:pPr>
            <w:pStyle w:val="2A2847E3231744E0BC8A3E518B081E8D"/>
          </w:pPr>
          <w:r w:rsidRPr="0028553F">
            <w:rPr>
              <w:lang w:bidi="fr-FR"/>
            </w:rPr>
            <w:t>456</w:t>
          </w:r>
        </w:p>
      </w:docPartBody>
    </w:docPart>
    <w:docPart>
      <w:docPartPr>
        <w:name w:val="899CC5A3595845A798B3298C39654343"/>
        <w:category>
          <w:name w:val="General"/>
          <w:gallery w:val="placeholder"/>
        </w:category>
        <w:types>
          <w:type w:val="bbPlcHdr"/>
        </w:types>
        <w:behaviors>
          <w:behavior w:val="content"/>
        </w:behaviors>
        <w:guid w:val="{8C0179A0-7026-4F70-BFB0-D65A73877CD2}"/>
      </w:docPartPr>
      <w:docPartBody>
        <w:p w:rsidR="00000000" w:rsidRDefault="00000000">
          <w:pPr>
            <w:pStyle w:val="899CC5A3595845A798B3298C39654343"/>
          </w:pPr>
          <w:r w:rsidRPr="0028553F">
            <w:rPr>
              <w:lang w:bidi="fr-FR"/>
            </w:rPr>
            <w:t>456</w:t>
          </w:r>
        </w:p>
      </w:docPartBody>
    </w:docPart>
    <w:docPart>
      <w:docPartPr>
        <w:name w:val="EBA1C6C271A94791813145B495AE1609"/>
        <w:category>
          <w:name w:val="General"/>
          <w:gallery w:val="placeholder"/>
        </w:category>
        <w:types>
          <w:type w:val="bbPlcHdr"/>
        </w:types>
        <w:behaviors>
          <w:behavior w:val="content"/>
        </w:behaviors>
        <w:guid w:val="{2F81EBF7-22F8-4812-8194-FF8D43ED697F}"/>
      </w:docPartPr>
      <w:docPartBody>
        <w:p w:rsidR="00000000" w:rsidRDefault="00000000">
          <w:pPr>
            <w:pStyle w:val="EBA1C6C271A94791813145B495AE1609"/>
          </w:pPr>
          <w:r w:rsidRPr="0028553F">
            <w:rPr>
              <w:lang w:bidi="fr-FR"/>
            </w:rPr>
            <w:t>456</w:t>
          </w:r>
        </w:p>
      </w:docPartBody>
    </w:docPart>
    <w:docPart>
      <w:docPartPr>
        <w:name w:val="4442195565B04DE7A2440691D4CC8D56"/>
        <w:category>
          <w:name w:val="General"/>
          <w:gallery w:val="placeholder"/>
        </w:category>
        <w:types>
          <w:type w:val="bbPlcHdr"/>
        </w:types>
        <w:behaviors>
          <w:behavior w:val="content"/>
        </w:behaviors>
        <w:guid w:val="{5284781B-DA39-4BAB-AF0E-7863842C45DB}"/>
      </w:docPartPr>
      <w:docPartBody>
        <w:p w:rsidR="00000000" w:rsidRDefault="00000000">
          <w:pPr>
            <w:pStyle w:val="4442195565B04DE7A2440691D4CC8D56"/>
          </w:pPr>
          <w:r w:rsidRPr="0028553F">
            <w:rPr>
              <w:lang w:bidi="fr-FR"/>
            </w:rPr>
            <w:t>En-tête de ligne</w:t>
          </w:r>
        </w:p>
      </w:docPartBody>
    </w:docPart>
    <w:docPart>
      <w:docPartPr>
        <w:name w:val="C01118B780014082AC9FB37547242427"/>
        <w:category>
          <w:name w:val="General"/>
          <w:gallery w:val="placeholder"/>
        </w:category>
        <w:types>
          <w:type w:val="bbPlcHdr"/>
        </w:types>
        <w:behaviors>
          <w:behavior w:val="content"/>
        </w:behaviors>
        <w:guid w:val="{7A5026B9-86C4-4D57-89FF-11E8DC675553}"/>
      </w:docPartPr>
      <w:docPartBody>
        <w:p w:rsidR="00000000" w:rsidRDefault="00000000">
          <w:pPr>
            <w:pStyle w:val="C01118B780014082AC9FB37547242427"/>
          </w:pPr>
          <w:r w:rsidRPr="0028553F">
            <w:rPr>
              <w:lang w:bidi="fr-FR"/>
            </w:rPr>
            <w:t>789</w:t>
          </w:r>
        </w:p>
      </w:docPartBody>
    </w:docPart>
    <w:docPart>
      <w:docPartPr>
        <w:name w:val="74A74F5FBEE64C5188222A12970832D0"/>
        <w:category>
          <w:name w:val="General"/>
          <w:gallery w:val="placeholder"/>
        </w:category>
        <w:types>
          <w:type w:val="bbPlcHdr"/>
        </w:types>
        <w:behaviors>
          <w:behavior w:val="content"/>
        </w:behaviors>
        <w:guid w:val="{02C2AE55-5E03-4ADF-AC74-1AD15C0D178E}"/>
      </w:docPartPr>
      <w:docPartBody>
        <w:p w:rsidR="00000000" w:rsidRDefault="00000000">
          <w:pPr>
            <w:pStyle w:val="74A74F5FBEE64C5188222A12970832D0"/>
          </w:pPr>
          <w:r w:rsidRPr="0028553F">
            <w:rPr>
              <w:lang w:bidi="fr-FR"/>
            </w:rPr>
            <w:t>789</w:t>
          </w:r>
        </w:p>
      </w:docPartBody>
    </w:docPart>
    <w:docPart>
      <w:docPartPr>
        <w:name w:val="D6FDC8676872409D8BA5EAE66200051F"/>
        <w:category>
          <w:name w:val="General"/>
          <w:gallery w:val="placeholder"/>
        </w:category>
        <w:types>
          <w:type w:val="bbPlcHdr"/>
        </w:types>
        <w:behaviors>
          <w:behavior w:val="content"/>
        </w:behaviors>
        <w:guid w:val="{5D4E70AB-D797-4F6B-AE7D-937D30ED640E}"/>
      </w:docPartPr>
      <w:docPartBody>
        <w:p w:rsidR="00000000" w:rsidRDefault="00000000">
          <w:pPr>
            <w:pStyle w:val="D6FDC8676872409D8BA5EAE66200051F"/>
          </w:pPr>
          <w:r w:rsidRPr="0028553F">
            <w:rPr>
              <w:lang w:bidi="fr-FR"/>
            </w:rPr>
            <w:t>789</w:t>
          </w:r>
        </w:p>
      </w:docPartBody>
    </w:docPart>
    <w:docPart>
      <w:docPartPr>
        <w:name w:val="FEBB49C20A1043E8BAAB3D0671539016"/>
        <w:category>
          <w:name w:val="General"/>
          <w:gallery w:val="placeholder"/>
        </w:category>
        <w:types>
          <w:type w:val="bbPlcHdr"/>
        </w:types>
        <w:behaviors>
          <w:behavior w:val="content"/>
        </w:behaviors>
        <w:guid w:val="{49B84655-1EE5-4D47-A6A1-E576F8DA54C5}"/>
      </w:docPartPr>
      <w:docPartBody>
        <w:p w:rsidR="00000000" w:rsidRDefault="00000000">
          <w:pPr>
            <w:pStyle w:val="FEBB49C20A1043E8BAAB3D0671539016"/>
          </w:pPr>
          <w:r w:rsidRPr="0028553F">
            <w:rPr>
              <w:lang w:bidi="fr-FR"/>
            </w:rPr>
            <w:t>789</w:t>
          </w:r>
        </w:p>
      </w:docPartBody>
    </w:docPart>
    <w:docPart>
      <w:docPartPr>
        <w:name w:val="DBEE2AFA26E44F6D9C41AC56DC4ED33A"/>
        <w:category>
          <w:name w:val="General"/>
          <w:gallery w:val="placeholder"/>
        </w:category>
        <w:types>
          <w:type w:val="bbPlcHdr"/>
        </w:types>
        <w:behaviors>
          <w:behavior w:val="content"/>
        </w:behaviors>
        <w:guid w:val="{97A18CD4-CB51-4A8C-BAC9-61D5301E242B}"/>
      </w:docPartPr>
      <w:docPartBody>
        <w:p w:rsidR="00000000" w:rsidRDefault="00000000">
          <w:pPr>
            <w:pStyle w:val="DBEE2AFA26E44F6D9C41AC56DC4ED33A"/>
          </w:pPr>
          <w:r w:rsidRPr="0028553F">
            <w:rPr>
              <w:lang w:bidi="fr-FR"/>
            </w:rPr>
            <w:t>[Placez tous les tableaux de votre document dans une section dédiée aux tableaux figurant après les références (et, le cas échéant, les notes de bas de page). Commencez une nouvelle page pour chaque tableau, incluez un numéro et un titre de tableau pour chacun d’eux, comme illustré dans cette page. Le texte explicatif figure dans une note qui suit le tableau, comme dans cet exemple. Utilisez le style Tableau/Figure, disponible sous l’onglet Accueil dans la galerie Styles pour définir l’espacement entre le t</w:t>
          </w:r>
          <w:r w:rsidRPr="0028553F">
            <w:rPr>
              <w:lang w:bidi="fr-FR"/>
            </w:rPr>
            <w:t>ableau et la note. Les tableaux au format APA peuvent utiliser un interligne simple ou de 1,5. Incluez un titre pour chaque ligne et colonne même si le contenu peut sembler évident. Un style de tableau par défaut a été configuré pour ce modèle correspondant à des instructions de l’APA. Pour insérer un tableau, sous l’onglet Insertion, cliquez sur Tableau.]</w:t>
          </w:r>
        </w:p>
      </w:docPartBody>
    </w:docPart>
    <w:docPart>
      <w:docPartPr>
        <w:name w:val="E61764D8EFF44C77BCB26CD9B8F8B0ED"/>
        <w:category>
          <w:name w:val="General"/>
          <w:gallery w:val="placeholder"/>
        </w:category>
        <w:types>
          <w:type w:val="bbPlcHdr"/>
        </w:types>
        <w:behaviors>
          <w:behavior w:val="content"/>
        </w:behaviors>
        <w:guid w:val="{8321CE49-750A-411E-A7D8-740F3ED546C2}"/>
      </w:docPartPr>
      <w:docPartBody>
        <w:p w:rsidR="00000000" w:rsidRDefault="00000000">
          <w:pPr>
            <w:pStyle w:val="E61764D8EFF44C77BCB26CD9B8F8B0ED"/>
          </w:pPr>
          <w:r w:rsidRPr="0028553F">
            <w:rPr>
              <w:lang w:bidi="fr-FR"/>
            </w:rPr>
            <w:t>Titre des figures :</w:t>
          </w:r>
        </w:p>
      </w:docPartBody>
    </w:docPart>
    <w:docPart>
      <w:docPartPr>
        <w:name w:val="6C9C7CD2CF79401A85E2D75370F6B581"/>
        <w:category>
          <w:name w:val="General"/>
          <w:gallery w:val="placeholder"/>
        </w:category>
        <w:types>
          <w:type w:val="bbPlcHdr"/>
        </w:types>
        <w:behaviors>
          <w:behavior w:val="content"/>
        </w:behaviors>
        <w:guid w:val="{455B3AE4-8DCA-4CFC-90BA-924E20ECB3AE}"/>
      </w:docPartPr>
      <w:docPartBody>
        <w:p w:rsidR="00000000" w:rsidRDefault="00000000">
          <w:pPr>
            <w:pStyle w:val="6C9C7CD2CF79401A85E2D75370F6B581"/>
          </w:pPr>
          <w:r w:rsidRPr="0028553F">
            <w:rPr>
              <w:lang w:bidi="fr-FR"/>
            </w:rPr>
            <w:t>[Incluez tous les chiffres dans leur propre section après les références (et les notes de bas de page et tableaux, le cas échéant). Incluez une légende numérotée pour chaque figure. Utilisez le style Tableau/Figure pour ménager un interligne entre la figure et la légende.]</w:t>
          </w:r>
        </w:p>
      </w:docPartBody>
    </w:docPart>
    <w:docPart>
      <w:docPartPr>
        <w:name w:val="ACEF0DADA5B548B7A6ED63731287C628"/>
        <w:category>
          <w:name w:val="General"/>
          <w:gallery w:val="placeholder"/>
        </w:category>
        <w:types>
          <w:type w:val="bbPlcHdr"/>
        </w:types>
        <w:behaviors>
          <w:behavior w:val="content"/>
        </w:behaviors>
        <w:guid w:val="{570725E5-1AD0-4A98-A32E-9D55E051F001}"/>
      </w:docPartPr>
      <w:docPartBody>
        <w:p w:rsidR="00000000" w:rsidRDefault="007B7AE2" w:rsidP="007B7AE2">
          <w:pPr>
            <w:pStyle w:val="ACEF0DADA5B548B7A6ED63731287C628"/>
          </w:pPr>
          <w:r w:rsidRPr="0028553F">
            <w:rPr>
              <w:lang w:bidi="fr-FR"/>
            </w:rPr>
            <w:t xml:space="preserve">[Add footnotes, if any, to their page after the references. For APA formatting purposes, it's easy to enter only your references and notes in the form of footnotes. To format a footnote reference, select the number, and then, on the Home tab, in the Styles gallery, click Footnote Reference. The body of a footnote, such as this example, uses the Normal style. </w:t>
          </w:r>
          <w:r w:rsidRPr="0028553F">
            <w:rPr>
              <w:rStyle w:val="Emphasis"/>
              <w:lang w:bidi="fr-FR"/>
            </w:rPr>
            <w:t>(Note: If you remove this example footnote, remember to remove its reference in the text as well. It can be found at the end of the paragraph of heading 2 in the first page of the body of this template.)</w:t>
          </w:r>
          <w:r w:rsidRPr="0028553F">
            <w:rPr>
              <w:lang w:bidi="fr-F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E2"/>
    <w:rsid w:val="00494AE8"/>
    <w:rsid w:val="007B7AE2"/>
    <w:rsid w:val="00C947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F00F03E59F4DF2864569A3D566B2C8">
    <w:name w:val="AEF00F03E59F4DF2864569A3D566B2C8"/>
  </w:style>
  <w:style w:type="paragraph" w:customStyle="1" w:styleId="88A0999B1ABB48A99E4D921FFFC9AE26">
    <w:name w:val="88A0999B1ABB48A99E4D921FFFC9AE26"/>
  </w:style>
  <w:style w:type="paragraph" w:customStyle="1" w:styleId="6AE7520A22624DB9A5ED170DA91597BE">
    <w:name w:val="6AE7520A22624DB9A5ED170DA91597BE"/>
  </w:style>
  <w:style w:type="paragraph" w:customStyle="1" w:styleId="8D6FE2455F50451AAA7A226BD9CD9688">
    <w:name w:val="8D6FE2455F50451AAA7A226BD9CD9688"/>
  </w:style>
  <w:style w:type="paragraph" w:customStyle="1" w:styleId="9D00A223BDD64B0988576634D6C4225D">
    <w:name w:val="9D00A223BDD64B0988576634D6C4225D"/>
  </w:style>
  <w:style w:type="paragraph" w:customStyle="1" w:styleId="4FECBE01A21546EEA8EA0089624236B1">
    <w:name w:val="4FECBE01A21546EEA8EA0089624236B1"/>
  </w:style>
  <w:style w:type="character" w:styleId="Emphasis">
    <w:name w:val="Emphasis"/>
    <w:basedOn w:val="DefaultParagraphFont"/>
    <w:uiPriority w:val="4"/>
    <w:unhideWhenUsed/>
    <w:qFormat/>
    <w:rsid w:val="007B7AE2"/>
    <w:rPr>
      <w:i/>
      <w:iCs/>
    </w:rPr>
  </w:style>
  <w:style w:type="paragraph" w:customStyle="1" w:styleId="F81ABF93971F43E3A47E32D3269E2D05">
    <w:name w:val="F81ABF93971F43E3A47E32D3269E2D05"/>
  </w:style>
  <w:style w:type="paragraph" w:customStyle="1" w:styleId="5DD87B7043564597B276D367DD8E23E7">
    <w:name w:val="5DD87B7043564597B276D367DD8E23E7"/>
  </w:style>
  <w:style w:type="paragraph" w:customStyle="1" w:styleId="B8E6E07F840D4A04BA75F285FFA52698">
    <w:name w:val="B8E6E07F840D4A04BA75F285FFA52698"/>
  </w:style>
  <w:style w:type="paragraph" w:customStyle="1" w:styleId="4711BE746D014A558B288A226857D50A">
    <w:name w:val="4711BE746D014A558B288A226857D50A"/>
  </w:style>
  <w:style w:type="paragraph" w:customStyle="1" w:styleId="EA44960066754ACF8EC23BEEE15F8F1E">
    <w:name w:val="EA44960066754ACF8EC23BEEE15F8F1E"/>
  </w:style>
  <w:style w:type="paragraph" w:customStyle="1" w:styleId="5239DF6832DD4A40BDCD1DE0A2A27340">
    <w:name w:val="5239DF6832DD4A40BDCD1DE0A2A27340"/>
  </w:style>
  <w:style w:type="paragraph" w:customStyle="1" w:styleId="7CA00114368C4C2D82FA83C1B64AA7AA">
    <w:name w:val="7CA00114368C4C2D82FA83C1B64AA7AA"/>
  </w:style>
  <w:style w:type="paragraph" w:customStyle="1" w:styleId="54E4F636237049418F2DFF448CA104DA">
    <w:name w:val="54E4F636237049418F2DFF448CA104DA"/>
  </w:style>
  <w:style w:type="paragraph" w:customStyle="1" w:styleId="B3FB6459E7B6432480526D71354E7D6C">
    <w:name w:val="B3FB6459E7B6432480526D71354E7D6C"/>
  </w:style>
  <w:style w:type="paragraph" w:customStyle="1" w:styleId="038824D1D0374436BDA125D599E83394">
    <w:name w:val="038824D1D0374436BDA125D599E83394"/>
  </w:style>
  <w:style w:type="paragraph" w:customStyle="1" w:styleId="2B558E8D6BC84E9E88D5B9AA8ED7BB39">
    <w:name w:val="2B558E8D6BC84E9E88D5B9AA8ED7BB39"/>
  </w:style>
  <w:style w:type="paragraph" w:customStyle="1" w:styleId="451E42F377264107AFD6E2D13CB8EC22">
    <w:name w:val="451E42F377264107AFD6E2D13CB8EC22"/>
  </w:style>
  <w:style w:type="paragraph" w:customStyle="1" w:styleId="E2D8DF94C2F84A588338EB25E412CF54">
    <w:name w:val="E2D8DF94C2F84A588338EB25E412CF54"/>
  </w:style>
  <w:style w:type="paragraph" w:customStyle="1" w:styleId="4A4EFAE30411437A8BC794CFE36CD735">
    <w:name w:val="4A4EFAE30411437A8BC794CFE36CD735"/>
  </w:style>
  <w:style w:type="paragraph" w:customStyle="1" w:styleId="21B13393FD974F83A6A14EC1B8C87CDE">
    <w:name w:val="21B13393FD974F83A6A14EC1B8C87CDE"/>
  </w:style>
  <w:style w:type="paragraph" w:customStyle="1" w:styleId="09EF3A500A7B4643A731DE89E416E489">
    <w:name w:val="09EF3A500A7B4643A731DE89E416E489"/>
  </w:style>
  <w:style w:type="paragraph" w:customStyle="1" w:styleId="33E8E5050EBB4403BA7C4ADCBEC16182">
    <w:name w:val="33E8E5050EBB4403BA7C4ADCBEC16182"/>
  </w:style>
  <w:style w:type="paragraph" w:customStyle="1" w:styleId="B439CE36D11542F282FE5DCE5F9403BC">
    <w:name w:val="B439CE36D11542F282FE5DCE5F9403BC"/>
  </w:style>
  <w:style w:type="paragraph" w:customStyle="1" w:styleId="91EC7B982E06449DAE498917F3D65409">
    <w:name w:val="91EC7B982E06449DAE498917F3D65409"/>
  </w:style>
  <w:style w:type="paragraph" w:customStyle="1" w:styleId="ED7FA075DC734FEC9C7067312BDA6FA3">
    <w:name w:val="ED7FA075DC734FEC9C7067312BDA6FA3"/>
  </w:style>
  <w:style w:type="paragraph" w:customStyle="1" w:styleId="1C6BF24E538C417180CB54994501BD71">
    <w:name w:val="1C6BF24E538C417180CB54994501BD71"/>
  </w:style>
  <w:style w:type="paragraph" w:customStyle="1" w:styleId="BC8F9D47600D40869471365FB155C000">
    <w:name w:val="BC8F9D47600D40869471365FB155C000"/>
  </w:style>
  <w:style w:type="paragraph" w:customStyle="1" w:styleId="3C280F90DB154573A8E3A40ABA76B021">
    <w:name w:val="3C280F90DB154573A8E3A40ABA76B021"/>
  </w:style>
  <w:style w:type="paragraph" w:customStyle="1" w:styleId="171B780ED0EA4826BD0028723590E442">
    <w:name w:val="171B780ED0EA4826BD0028723590E442"/>
  </w:style>
  <w:style w:type="paragraph" w:customStyle="1" w:styleId="6C66E06708FC4B32B615BF4C4FA4F43B">
    <w:name w:val="6C66E06708FC4B32B615BF4C4FA4F43B"/>
  </w:style>
  <w:style w:type="paragraph" w:customStyle="1" w:styleId="3ABACF5BA5B945F686EDDE1373529F02">
    <w:name w:val="3ABACF5BA5B945F686EDDE1373529F02"/>
  </w:style>
  <w:style w:type="paragraph" w:customStyle="1" w:styleId="FDB42954E591484BA6F1B16C0674864D">
    <w:name w:val="FDB42954E591484BA6F1B16C0674864D"/>
  </w:style>
  <w:style w:type="paragraph" w:customStyle="1" w:styleId="FF99A439102C4DB4843941098E97354F">
    <w:name w:val="FF99A439102C4DB4843941098E97354F"/>
  </w:style>
  <w:style w:type="paragraph" w:customStyle="1" w:styleId="874C00F5F0C4427A968746C051A58516">
    <w:name w:val="874C00F5F0C4427A968746C051A58516"/>
  </w:style>
  <w:style w:type="paragraph" w:customStyle="1" w:styleId="52BF82C9074D436590D8D41735464FD7">
    <w:name w:val="52BF82C9074D436590D8D41735464FD7"/>
  </w:style>
  <w:style w:type="paragraph" w:customStyle="1" w:styleId="8DBD9C2F296C4B57A85BFE1CE88A7B2E">
    <w:name w:val="8DBD9C2F296C4B57A85BFE1CE88A7B2E"/>
  </w:style>
  <w:style w:type="paragraph" w:customStyle="1" w:styleId="ACF8E69649D34A1792C5073C4D4F57B1">
    <w:name w:val="ACF8E69649D34A1792C5073C4D4F57B1"/>
  </w:style>
  <w:style w:type="paragraph" w:customStyle="1" w:styleId="4EC2C3C9843444799F98F372E147CA39">
    <w:name w:val="4EC2C3C9843444799F98F372E147CA39"/>
  </w:style>
  <w:style w:type="paragraph" w:customStyle="1" w:styleId="24BD580371964A218C9FC9A74F575407">
    <w:name w:val="24BD580371964A218C9FC9A74F575407"/>
  </w:style>
  <w:style w:type="paragraph" w:customStyle="1" w:styleId="45C72ED9200945D387632FB672E67726">
    <w:name w:val="45C72ED9200945D387632FB672E67726"/>
  </w:style>
  <w:style w:type="paragraph" w:customStyle="1" w:styleId="3EC0356B5956450C9BA5F71BB00C6816">
    <w:name w:val="3EC0356B5956450C9BA5F71BB00C6816"/>
  </w:style>
  <w:style w:type="paragraph" w:customStyle="1" w:styleId="71F797B64F4A46F48A84AD7E04017F4D">
    <w:name w:val="71F797B64F4A46F48A84AD7E04017F4D"/>
  </w:style>
  <w:style w:type="paragraph" w:customStyle="1" w:styleId="00440BB3A485456B950CA6607A507D9E">
    <w:name w:val="00440BB3A485456B950CA6607A507D9E"/>
  </w:style>
  <w:style w:type="paragraph" w:customStyle="1" w:styleId="EE579F6E89E9410EB8DEEA2583EC29C3">
    <w:name w:val="EE579F6E89E9410EB8DEEA2583EC29C3"/>
  </w:style>
  <w:style w:type="paragraph" w:customStyle="1" w:styleId="78152A31A450454886C5206539D6E7A3">
    <w:name w:val="78152A31A450454886C5206539D6E7A3"/>
  </w:style>
  <w:style w:type="paragraph" w:customStyle="1" w:styleId="838C2E31DC1E493DBE7332D29E82BED7">
    <w:name w:val="838C2E31DC1E493DBE7332D29E82BED7"/>
  </w:style>
  <w:style w:type="paragraph" w:customStyle="1" w:styleId="36F768499922409AB013F0B55AF53707">
    <w:name w:val="36F768499922409AB013F0B55AF53707"/>
  </w:style>
  <w:style w:type="paragraph" w:customStyle="1" w:styleId="1097365743AB423DBAF02E6C5D9F1E2D">
    <w:name w:val="1097365743AB423DBAF02E6C5D9F1E2D"/>
  </w:style>
  <w:style w:type="paragraph" w:customStyle="1" w:styleId="8B34B0511BE0403184DA93F63844C4E6">
    <w:name w:val="8B34B0511BE0403184DA93F63844C4E6"/>
  </w:style>
  <w:style w:type="paragraph" w:customStyle="1" w:styleId="E9A1D58CF9A4424CAC4CAD089C1F0B3C">
    <w:name w:val="E9A1D58CF9A4424CAC4CAD089C1F0B3C"/>
  </w:style>
  <w:style w:type="paragraph" w:customStyle="1" w:styleId="AB3F6A9F9AE545F3AD47D7E10FC33D49">
    <w:name w:val="AB3F6A9F9AE545F3AD47D7E10FC33D49"/>
  </w:style>
  <w:style w:type="paragraph" w:customStyle="1" w:styleId="2A2847E3231744E0BC8A3E518B081E8D">
    <w:name w:val="2A2847E3231744E0BC8A3E518B081E8D"/>
  </w:style>
  <w:style w:type="paragraph" w:customStyle="1" w:styleId="899CC5A3595845A798B3298C39654343">
    <w:name w:val="899CC5A3595845A798B3298C39654343"/>
  </w:style>
  <w:style w:type="paragraph" w:customStyle="1" w:styleId="EBA1C6C271A94791813145B495AE1609">
    <w:name w:val="EBA1C6C271A94791813145B495AE1609"/>
  </w:style>
  <w:style w:type="paragraph" w:customStyle="1" w:styleId="4442195565B04DE7A2440691D4CC8D56">
    <w:name w:val="4442195565B04DE7A2440691D4CC8D56"/>
  </w:style>
  <w:style w:type="paragraph" w:customStyle="1" w:styleId="C01118B780014082AC9FB37547242427">
    <w:name w:val="C01118B780014082AC9FB37547242427"/>
  </w:style>
  <w:style w:type="paragraph" w:customStyle="1" w:styleId="74A74F5FBEE64C5188222A12970832D0">
    <w:name w:val="74A74F5FBEE64C5188222A12970832D0"/>
  </w:style>
  <w:style w:type="paragraph" w:customStyle="1" w:styleId="D6FDC8676872409D8BA5EAE66200051F">
    <w:name w:val="D6FDC8676872409D8BA5EAE66200051F"/>
  </w:style>
  <w:style w:type="paragraph" w:customStyle="1" w:styleId="FEBB49C20A1043E8BAAB3D0671539016">
    <w:name w:val="FEBB49C20A1043E8BAAB3D0671539016"/>
  </w:style>
  <w:style w:type="paragraph" w:customStyle="1" w:styleId="DBEE2AFA26E44F6D9C41AC56DC4ED33A">
    <w:name w:val="DBEE2AFA26E44F6D9C41AC56DC4ED33A"/>
  </w:style>
  <w:style w:type="paragraph" w:customStyle="1" w:styleId="E61764D8EFF44C77BCB26CD9B8F8B0ED">
    <w:name w:val="E61764D8EFF44C77BCB26CD9B8F8B0ED"/>
  </w:style>
  <w:style w:type="paragraph" w:customStyle="1" w:styleId="6C9C7CD2CF79401A85E2D75370F6B581">
    <w:name w:val="6C9C7CD2CF79401A85E2D75370F6B581"/>
  </w:style>
  <w:style w:type="paragraph" w:customStyle="1" w:styleId="FE77294832414B46AB9724E2CA588A20">
    <w:name w:val="FE77294832414B46AB9724E2CA588A20"/>
    <w:rsid w:val="007B7AE2"/>
  </w:style>
  <w:style w:type="paragraph" w:customStyle="1" w:styleId="733BDEDEB8454089A0A0BDE507219A1A">
    <w:name w:val="733BDEDEB8454089A0A0BDE507219A1A"/>
    <w:rsid w:val="007B7AE2"/>
  </w:style>
  <w:style w:type="paragraph" w:customStyle="1" w:styleId="A78A6105933E45DE8840B558190004CA">
    <w:name w:val="A78A6105933E45DE8840B558190004CA"/>
    <w:rsid w:val="007B7AE2"/>
  </w:style>
  <w:style w:type="paragraph" w:customStyle="1" w:styleId="17BDC0C0102E4CCD84DB6E3CFB5CADE1">
    <w:name w:val="17BDC0C0102E4CCD84DB6E3CFB5CADE1"/>
    <w:rsid w:val="007B7AE2"/>
  </w:style>
  <w:style w:type="paragraph" w:customStyle="1" w:styleId="07404BA14DDA4D3B89A6CCD5E02DFB1A">
    <w:name w:val="07404BA14DDA4D3B89A6CCD5E02DFB1A"/>
    <w:rsid w:val="007B7AE2"/>
  </w:style>
  <w:style w:type="paragraph" w:customStyle="1" w:styleId="A94A2144851E4AF7A74D7AAD244C9D54">
    <w:name w:val="A94A2144851E4AF7A74D7AAD244C9D54"/>
    <w:rsid w:val="007B7AE2"/>
  </w:style>
  <w:style w:type="paragraph" w:customStyle="1" w:styleId="E374729D34D442C2A2BD84A2C720990B">
    <w:name w:val="E374729D34D442C2A2BD84A2C720990B"/>
    <w:rsid w:val="007B7AE2"/>
  </w:style>
  <w:style w:type="paragraph" w:customStyle="1" w:styleId="9EF67F538E4341F29CEA9D8A25E8D1DB">
    <w:name w:val="9EF67F538E4341F29CEA9D8A25E8D1DB"/>
    <w:rsid w:val="007B7AE2"/>
  </w:style>
  <w:style w:type="paragraph" w:customStyle="1" w:styleId="7EF806851C9A426C8BBF8738198CBE4F">
    <w:name w:val="7EF806851C9A426C8BBF8738198CBE4F"/>
    <w:rsid w:val="007B7AE2"/>
  </w:style>
  <w:style w:type="paragraph" w:customStyle="1" w:styleId="21C47DC235C349E79E6FD7FA2BFB2421">
    <w:name w:val="21C47DC235C349E79E6FD7FA2BFB2421"/>
    <w:rsid w:val="007B7AE2"/>
  </w:style>
  <w:style w:type="paragraph" w:customStyle="1" w:styleId="27FC2DAAE3944D009C73C01C44ABACED">
    <w:name w:val="27FC2DAAE3944D009C73C01C44ABACED"/>
    <w:rsid w:val="007B7AE2"/>
  </w:style>
  <w:style w:type="paragraph" w:customStyle="1" w:styleId="E5814CE5D5F843D98E1E189930632641">
    <w:name w:val="E5814CE5D5F843D98E1E189930632641"/>
    <w:rsid w:val="007B7AE2"/>
  </w:style>
  <w:style w:type="paragraph" w:customStyle="1" w:styleId="188239784122489C99C938B9E73C9511">
    <w:name w:val="188239784122489C99C938B9E73C9511"/>
    <w:rsid w:val="007B7AE2"/>
  </w:style>
  <w:style w:type="paragraph" w:customStyle="1" w:styleId="7267CCFA40364AFAB366CC20992779DC">
    <w:name w:val="7267CCFA40364AFAB366CC20992779DC"/>
    <w:rsid w:val="007B7AE2"/>
  </w:style>
  <w:style w:type="paragraph" w:customStyle="1" w:styleId="B995804D98E9475C918565541A143572">
    <w:name w:val="B995804D98E9475C918565541A143572"/>
    <w:rsid w:val="007B7AE2"/>
  </w:style>
  <w:style w:type="paragraph" w:customStyle="1" w:styleId="AD2CB0FE9E92404FADF033A7596B35A4">
    <w:name w:val="AD2CB0FE9E92404FADF033A7596B35A4"/>
    <w:rsid w:val="007B7AE2"/>
  </w:style>
  <w:style w:type="paragraph" w:customStyle="1" w:styleId="5E257FF3032C4E3EAD07EE24B5819745">
    <w:name w:val="5E257FF3032C4E3EAD07EE24B5819745"/>
    <w:rsid w:val="007B7AE2"/>
  </w:style>
  <w:style w:type="paragraph" w:customStyle="1" w:styleId="F83344A727FF4596965F0FACAAC9D958">
    <w:name w:val="F83344A727FF4596965F0FACAAC9D958"/>
    <w:rsid w:val="007B7AE2"/>
  </w:style>
  <w:style w:type="paragraph" w:customStyle="1" w:styleId="ACA49F30E4804FD6B222E7022E237B0E">
    <w:name w:val="ACA49F30E4804FD6B222E7022E237B0E"/>
    <w:rsid w:val="007B7AE2"/>
  </w:style>
  <w:style w:type="paragraph" w:customStyle="1" w:styleId="3B2A8FB794C64F49856666FA3C143F50">
    <w:name w:val="3B2A8FB794C64F49856666FA3C143F50"/>
    <w:rsid w:val="007B7AE2"/>
  </w:style>
  <w:style w:type="paragraph" w:customStyle="1" w:styleId="C3B00698A7A74E39A91C83CBE557FD4F">
    <w:name w:val="C3B00698A7A74E39A91C83CBE557FD4F"/>
    <w:rsid w:val="007B7AE2"/>
  </w:style>
  <w:style w:type="paragraph" w:customStyle="1" w:styleId="4072E58846BD4C4ABE4521E4DE472142">
    <w:name w:val="4072E58846BD4C4ABE4521E4DE472142"/>
    <w:rsid w:val="007B7AE2"/>
  </w:style>
  <w:style w:type="paragraph" w:customStyle="1" w:styleId="B1C4C158689B4DE59D7B261C0298502C">
    <w:name w:val="B1C4C158689B4DE59D7B261C0298502C"/>
    <w:rsid w:val="007B7AE2"/>
  </w:style>
  <w:style w:type="paragraph" w:customStyle="1" w:styleId="ACEF0DADA5B548B7A6ED63731287C628">
    <w:name w:val="ACEF0DADA5B548B7A6ED63731287C628"/>
    <w:rsid w:val="007B7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{E20EFC3C-0319-47DA-A7AE-2D3BA3A7269B}</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{BA5BFDF8-BBDC-4089-A360-3DA3B091A873}</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2.xml><?xml version="1.0" encoding="utf-8"?>
<CoverPageProperties xmlns="http://schemas.microsoft.com/office/2006/coverPageProps">
  <PublishDate/>
  <Abstract>facial expressions recognizer</Abstract>
  <CompanyAddress/>
  <CompanyPhone/>
  <CompanyFax/>
  <CompanyEmail/>
</CoverPageProperties>
</file>

<file path=customXml/itemProps1.xml><?xml version="1.0" encoding="utf-8"?>
<ds:datastoreItem xmlns:ds="http://schemas.openxmlformats.org/officeDocument/2006/customXml" ds:itemID="{76B9B274-BD32-4DC2-A851-D60717C542A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{128B1A5E-FFCF-495D-BFEA-854FA13B483F}tf03982351_win32.dotx</Template>
  <TotalTime>0</TotalTime>
  <Pages>8</Pages>
  <Words>696</Words>
  <Characters>4389</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 Recognition</dc:title>
  <dc:subject/>
  <dc:creator>Jonas Bürge</dc:creator>
  <cp:keywords/>
  <dc:description/>
  <cp:lastModifiedBy>Bürge Jonas I.BSCAIML_F22.2101</cp:lastModifiedBy>
  <cp:revision>1</cp:revision>
  <dcterms:created xsi:type="dcterms:W3CDTF">2024-06-07T07:26:00Z</dcterms:created>
  <dcterms:modified xsi:type="dcterms:W3CDTF">2024-06-07T09:51:00Z</dcterms:modified>
</cp:coreProperties>
</file>